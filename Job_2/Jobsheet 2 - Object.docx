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11C5975D" w:rsidR="00BE0A6B" w:rsidRPr="00A417BC" w:rsidRDefault="00BE0A6B" w:rsidP="00A417BC">
      <w:pPr>
        <w:pStyle w:val="JudulBab"/>
        <w:ind w:firstLine="0"/>
        <w:outlineLvl w:val="0"/>
      </w:pPr>
      <w:bookmarkStart w:id="0" w:name="_Toc11246537"/>
      <w:bookmarkStart w:id="1" w:name="_Toc61449266"/>
      <w:r w:rsidRPr="00A417BC">
        <w:t>JOBSHEET II</w:t>
      </w:r>
      <w:r w:rsidRPr="00A417BC">
        <w:br/>
      </w:r>
      <w:r w:rsidRPr="00A417BC">
        <w:rPr>
          <w:sz w:val="28"/>
        </w:rPr>
        <w:t>OBJE</w:t>
      </w:r>
      <w:bookmarkEnd w:id="0"/>
      <w:r w:rsidR="00887F65" w:rsidRPr="00A417BC">
        <w:rPr>
          <w:sz w:val="28"/>
        </w:rPr>
        <w:t>CT</w:t>
      </w:r>
    </w:p>
    <w:p w14:paraId="580529AA" w14:textId="77777777" w:rsidR="00BE0A6B" w:rsidRPr="00A417BC" w:rsidRDefault="00BE0A6B" w:rsidP="00A417BC">
      <w:pPr>
        <w:ind w:firstLine="0"/>
      </w:pPr>
    </w:p>
    <w:p w14:paraId="591C329A" w14:textId="4BBAF878" w:rsidR="00BE0A6B" w:rsidRPr="00A417BC" w:rsidRDefault="00BE0A6B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bookmarkStart w:id="2" w:name="_Toc11246538"/>
      <w:r w:rsidRPr="00A417BC">
        <w:t>Tujuan Praktikum</w:t>
      </w:r>
      <w:bookmarkEnd w:id="2"/>
    </w:p>
    <w:p w14:paraId="29CE219A" w14:textId="77777777" w:rsidR="00BE0A6B" w:rsidRPr="00A417BC" w:rsidRDefault="00BE0A6B" w:rsidP="00A417BC">
      <w:r w:rsidRPr="00A417BC">
        <w:t>Setelah melakukan materi praktikum ini, mahasiswa mampu:</w:t>
      </w:r>
    </w:p>
    <w:p w14:paraId="63EBDABF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Mengenal objek dan </w:t>
      </w:r>
      <w:proofErr w:type="spellStart"/>
      <w:r w:rsidRPr="00A417BC">
        <w:t>class</w:t>
      </w:r>
      <w:proofErr w:type="spellEnd"/>
      <w:r w:rsidRPr="00A417BC">
        <w:t xml:space="preserve"> sebagai konsep mendasar pada pemrograman berorientasi objek</w:t>
      </w:r>
    </w:p>
    <w:p w14:paraId="6A33CE5D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Mendeklarasikan </w:t>
      </w:r>
      <w:proofErr w:type="spellStart"/>
      <w:r w:rsidRPr="00A417BC">
        <w:t>class</w:t>
      </w:r>
      <w:proofErr w:type="spellEnd"/>
      <w:r w:rsidRPr="00A417BC">
        <w:t xml:space="preserve">, atribut dan </w:t>
      </w:r>
      <w:proofErr w:type="spellStart"/>
      <w:r w:rsidRPr="00A417BC">
        <w:t>method</w:t>
      </w:r>
      <w:proofErr w:type="spellEnd"/>
    </w:p>
    <w:p w14:paraId="6080C516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>Membuat objek (</w:t>
      </w:r>
      <w:proofErr w:type="spellStart"/>
      <w:r w:rsidRPr="00A417BC">
        <w:t>instansiasi</w:t>
      </w:r>
      <w:proofErr w:type="spellEnd"/>
      <w:r w:rsidRPr="00A417BC">
        <w:t>)</w:t>
      </w:r>
    </w:p>
    <w:p w14:paraId="4715CE22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Mengakses atribut dan </w:t>
      </w:r>
      <w:proofErr w:type="spellStart"/>
      <w:r w:rsidRPr="00A417BC">
        <w:t>method</w:t>
      </w:r>
      <w:proofErr w:type="spellEnd"/>
      <w:r w:rsidRPr="00A417BC">
        <w:t xml:space="preserve"> dari suatu objek</w:t>
      </w:r>
    </w:p>
    <w:p w14:paraId="2A91D2D5" w14:textId="77777777" w:rsidR="00BE0A6B" w:rsidRPr="00A417BC" w:rsidRDefault="00BE0A6B" w:rsidP="00A417BC">
      <w:pPr>
        <w:pStyle w:val="ListParagraph"/>
        <w:numPr>
          <w:ilvl w:val="0"/>
          <w:numId w:val="2"/>
        </w:numPr>
        <w:ind w:left="720" w:hanging="294"/>
      </w:pPr>
      <w:r w:rsidRPr="00A417BC">
        <w:t xml:space="preserve">Menerapkan </w:t>
      </w:r>
      <w:proofErr w:type="spellStart"/>
      <w:r w:rsidRPr="00A417BC">
        <w:t>konstruktor</w:t>
      </w:r>
      <w:proofErr w:type="spellEnd"/>
      <w:r w:rsidRPr="00A417BC">
        <w:t xml:space="preserve"> </w:t>
      </w:r>
    </w:p>
    <w:p w14:paraId="5FB4A4D2" w14:textId="77777777" w:rsidR="00BE0A6B" w:rsidRPr="00A417BC" w:rsidRDefault="00BE0A6B" w:rsidP="00A417BC">
      <w:pPr>
        <w:ind w:firstLine="0"/>
      </w:pPr>
    </w:p>
    <w:p w14:paraId="599010C1" w14:textId="7A224E39" w:rsidR="00887F65" w:rsidRPr="00A417BC" w:rsidRDefault="00887F65" w:rsidP="00A417BC">
      <w:pPr>
        <w:pStyle w:val="Sub-bab1"/>
        <w:numPr>
          <w:ilvl w:val="0"/>
          <w:numId w:val="82"/>
        </w:numPr>
        <w:tabs>
          <w:tab w:val="left" w:pos="426"/>
        </w:tabs>
        <w:spacing w:after="0" w:line="360" w:lineRule="auto"/>
        <w:ind w:left="426" w:hanging="426"/>
      </w:pPr>
      <w:r w:rsidRPr="00A417BC">
        <w:t>Praktikum</w:t>
      </w:r>
    </w:p>
    <w:p w14:paraId="5056406C" w14:textId="32A554A7" w:rsidR="006A4186" w:rsidRPr="00A417BC" w:rsidRDefault="00887F65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bookmarkStart w:id="3" w:name="_Toc11246542"/>
      <w:r w:rsidRPr="00A417BC">
        <w:t xml:space="preserve">Percobaan 1: </w:t>
      </w:r>
      <w:r w:rsidR="00BE0A6B" w:rsidRPr="00A417BC">
        <w:t xml:space="preserve">Deklarasi </w:t>
      </w:r>
      <w:proofErr w:type="spellStart"/>
      <w:r w:rsidR="00BE0A6B" w:rsidRPr="00A417BC">
        <w:t>Class</w:t>
      </w:r>
      <w:proofErr w:type="spellEnd"/>
      <w:r w:rsidR="00BE0A6B" w:rsidRPr="00A417BC">
        <w:t xml:space="preserve">, Atribut dan </w:t>
      </w:r>
      <w:proofErr w:type="spellStart"/>
      <w:r w:rsidR="00BE0A6B" w:rsidRPr="00A417BC">
        <w:t>Method</w:t>
      </w:r>
      <w:bookmarkStart w:id="4" w:name="_Toc11246545"/>
      <w:bookmarkEnd w:id="3"/>
      <w:proofErr w:type="spellEnd"/>
    </w:p>
    <w:p w14:paraId="6EA9AFE1" w14:textId="23A8F58A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887F65" w:rsidRPr="00A417BC">
        <w:rPr>
          <w:b/>
          <w:bCs/>
        </w:rPr>
        <w:t xml:space="preserve">Percobaan 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4F55B5B7" w14:textId="58CFE1C6" w:rsidR="007F5024" w:rsidRPr="00A417BC" w:rsidRDefault="007F5024" w:rsidP="00A417BC">
      <w:pPr>
        <w:ind w:firstLine="426"/>
      </w:pPr>
      <w:r w:rsidRPr="00A417BC">
        <w:t>P</w:t>
      </w:r>
      <w:r w:rsidR="005520DC" w:rsidRPr="00A417BC">
        <w:t xml:space="preserve">ada Percobaan 1 ini dilakukan pembuatan </w:t>
      </w:r>
      <w:proofErr w:type="spellStart"/>
      <w:r w:rsidR="005520DC" w:rsidRPr="00A417BC">
        <w:t>class</w:t>
      </w:r>
      <w:proofErr w:type="spellEnd"/>
      <w:r w:rsidR="005520DC" w:rsidRPr="00A417BC">
        <w:t xml:space="preserve"> beserta atribut dan </w:t>
      </w:r>
      <w:proofErr w:type="spellStart"/>
      <w:r w:rsidR="005520DC" w:rsidRPr="00A417BC">
        <w:t>method</w:t>
      </w:r>
      <w:proofErr w:type="spellEnd"/>
      <w:r w:rsidR="005520DC" w:rsidRPr="00A417BC">
        <w:t xml:space="preserve"> yang dimilikinya. P</w:t>
      </w:r>
      <w:r w:rsidRPr="00A417BC">
        <w:t xml:space="preserve">erhatikan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887F65" w:rsidRPr="00A417BC">
        <w:t xml:space="preserve">Diagram </w:t>
      </w:r>
      <w:r w:rsidRPr="00A417BC">
        <w:t>berikut ini: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7F5024" w:rsidRPr="00A417BC" w14:paraId="120D03CE" w14:textId="77777777" w:rsidTr="00CB69B6">
        <w:trPr>
          <w:trHeight w:val="288"/>
        </w:trPr>
        <w:tc>
          <w:tcPr>
            <w:tcW w:w="4990" w:type="dxa"/>
          </w:tcPr>
          <w:p w14:paraId="26291B67" w14:textId="10F60CD1" w:rsidR="007F5024" w:rsidRPr="00A417BC" w:rsidRDefault="00CB69B6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7F5024" w:rsidRPr="00A417BC" w14:paraId="3B1D6898" w14:textId="77777777" w:rsidTr="00CB69B6">
        <w:trPr>
          <w:trHeight w:val="288"/>
        </w:trPr>
        <w:tc>
          <w:tcPr>
            <w:tcW w:w="4990" w:type="dxa"/>
          </w:tcPr>
          <w:p w14:paraId="1857B0F5" w14:textId="55C0E83B" w:rsidR="007F5024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judul</w:t>
            </w:r>
            <w:r w:rsidR="007F5024" w:rsidRPr="00A417BC">
              <w:t xml:space="preserve">: </w:t>
            </w:r>
            <w:proofErr w:type="spellStart"/>
            <w:r w:rsidR="007F5024" w:rsidRPr="00A417BC">
              <w:t>String</w:t>
            </w:r>
            <w:proofErr w:type="spellEnd"/>
          </w:p>
          <w:p w14:paraId="772C668A" w14:textId="2947126E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pengarang</w:t>
            </w:r>
            <w:r w:rsidR="007F5024" w:rsidRPr="00A417BC">
              <w:t xml:space="preserve">: </w:t>
            </w:r>
            <w:proofErr w:type="spellStart"/>
            <w:r w:rsidR="00CE0E4A" w:rsidRPr="00A417BC">
              <w:t>String</w:t>
            </w:r>
            <w:proofErr w:type="spellEnd"/>
          </w:p>
          <w:p w14:paraId="6DCCFB71" w14:textId="1E741DFA" w:rsidR="007F5024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</w:t>
            </w:r>
            <w:r w:rsidR="007F5024" w:rsidRPr="00A417BC">
              <w:t xml:space="preserve">: </w:t>
            </w:r>
            <w:r w:rsidRPr="00A417BC">
              <w:t>int</w:t>
            </w:r>
          </w:p>
          <w:p w14:paraId="24FB672F" w14:textId="648FAA2F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</w:t>
            </w:r>
            <w:r w:rsidR="00CE0E4A" w:rsidRPr="00A417BC">
              <w:t>: int</w:t>
            </w:r>
          </w:p>
          <w:p w14:paraId="6981FEEB" w14:textId="31F1F7F2" w:rsidR="00DC2233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7F5024" w:rsidRPr="00A417BC" w14:paraId="2B3B460E" w14:textId="77777777" w:rsidTr="00CB69B6">
        <w:trPr>
          <w:trHeight w:val="288"/>
        </w:trPr>
        <w:tc>
          <w:tcPr>
            <w:tcW w:w="4990" w:type="dxa"/>
          </w:tcPr>
          <w:p w14:paraId="1B0C6C32" w14:textId="46D518AB" w:rsidR="00E961F0" w:rsidRPr="00A417BC" w:rsidRDefault="00CE0E4A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t>tampil</w:t>
            </w:r>
            <w:r w:rsidR="00CB69B6" w:rsidRPr="00A417BC">
              <w:t>Informasi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40F9B2BC" w14:textId="752C55B4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</w:t>
            </w:r>
            <w:r w:rsidR="00CE0E4A" w:rsidRPr="00A417BC">
              <w:t>(</w:t>
            </w:r>
            <w:proofErr w:type="spellStart"/>
            <w:r w:rsidRPr="00A417BC">
              <w:t>jml</w:t>
            </w:r>
            <w:proofErr w:type="spellEnd"/>
            <w:r w:rsidR="00CE0E4A" w:rsidRPr="00A417BC">
              <w:t xml:space="preserve">: int): </w:t>
            </w:r>
            <w:proofErr w:type="spellStart"/>
            <w:r w:rsidR="00CE0E4A" w:rsidRPr="00A417BC">
              <w:t>void</w:t>
            </w:r>
            <w:proofErr w:type="spellEnd"/>
          </w:p>
          <w:p w14:paraId="7C067F49" w14:textId="7A38FBDB" w:rsidR="00CE0E4A" w:rsidRPr="00A417BC" w:rsidRDefault="00CB69B6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t>restock</w:t>
            </w:r>
            <w:proofErr w:type="spellEnd"/>
            <w:r w:rsidR="00CE0E4A" w:rsidRPr="00A417BC">
              <w:t xml:space="preserve">(n: int): </w:t>
            </w:r>
            <w:proofErr w:type="spellStart"/>
            <w:r w:rsidR="00CE0E4A" w:rsidRPr="00A417BC">
              <w:t>void</w:t>
            </w:r>
            <w:proofErr w:type="spellEnd"/>
          </w:p>
          <w:p w14:paraId="44E54956" w14:textId="2F64A4BB" w:rsidR="00CE0E4A" w:rsidRPr="00A417BC" w:rsidRDefault="0060596F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t>gantiHarga</w:t>
            </w:r>
            <w:proofErr w:type="spellEnd"/>
            <w:r w:rsidR="00D50464" w:rsidRPr="00A417BC">
              <w:t>(</w:t>
            </w:r>
            <w:proofErr w:type="spellStart"/>
            <w:r w:rsidR="00DA13BE" w:rsidRPr="00A417BC">
              <w:t>hrg</w:t>
            </w:r>
            <w:proofErr w:type="spellEnd"/>
            <w:r w:rsidR="00DA13BE" w:rsidRPr="00A417BC">
              <w:t>: int</w:t>
            </w:r>
            <w:r w:rsidR="00D50464" w:rsidRPr="00A417BC">
              <w:t>): int</w:t>
            </w:r>
          </w:p>
        </w:tc>
      </w:tr>
    </w:tbl>
    <w:p w14:paraId="7953B8B9" w14:textId="77777777" w:rsidR="00DB51A3" w:rsidRPr="00A417BC" w:rsidRDefault="00DB51A3" w:rsidP="00A417BC">
      <w:pPr>
        <w:ind w:firstLine="567"/>
      </w:pPr>
    </w:p>
    <w:p w14:paraId="1BFB4A73" w14:textId="35CBE19B" w:rsidR="007F5024" w:rsidRPr="00A417BC" w:rsidRDefault="007F5024" w:rsidP="00A417BC">
      <w:pPr>
        <w:ind w:firstLine="426"/>
      </w:pPr>
      <w:r w:rsidRPr="00A417BC">
        <w:t xml:space="preserve">Berdasarkan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CB69B6" w:rsidRPr="00A417BC">
        <w:t xml:space="preserve">diagram </w:t>
      </w:r>
      <w:r w:rsidR="00CB69B6" w:rsidRPr="00A417BC">
        <w:t>tersebut</w:t>
      </w:r>
      <w:r w:rsidRPr="00A417BC">
        <w:t xml:space="preserve">, akan dibuat program </w:t>
      </w:r>
      <w:proofErr w:type="spellStart"/>
      <w:r w:rsidR="00CB69B6" w:rsidRPr="00A417BC">
        <w:t>mengguanakan</w:t>
      </w:r>
      <w:proofErr w:type="spellEnd"/>
      <w:r w:rsidR="00CB69B6" w:rsidRPr="00A417BC">
        <w:t xml:space="preserve"> bahasa </w:t>
      </w:r>
      <w:r w:rsidRPr="00A417BC">
        <w:t>Java.</w:t>
      </w:r>
    </w:p>
    <w:p w14:paraId="1263DC92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bookmarkStart w:id="5" w:name="_Toc11246543"/>
      <w:r w:rsidRPr="00A417BC">
        <w:t>Langkah-langkah Percobaan</w:t>
      </w:r>
      <w:bookmarkEnd w:id="5"/>
    </w:p>
    <w:p w14:paraId="1407B66A" w14:textId="1909BC8F" w:rsidR="00CB69B6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Buka </w:t>
      </w:r>
      <w:proofErr w:type="spellStart"/>
      <w:r w:rsidRPr="00A417BC">
        <w:t>text</w:t>
      </w:r>
      <w:proofErr w:type="spellEnd"/>
      <w:r w:rsidRPr="00A417BC">
        <w:t xml:space="preserve"> editor. Buat </w:t>
      </w:r>
      <w:proofErr w:type="spellStart"/>
      <w:r w:rsidRPr="00A417BC">
        <w:t>file</w:t>
      </w:r>
      <w:proofErr w:type="spellEnd"/>
      <w:r w:rsidRPr="00A417BC">
        <w:t xml:space="preserve">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</w:t>
      </w:r>
      <w:proofErr w:type="spellStart"/>
      <w:r w:rsidRPr="00A417BC">
        <w:rPr>
          <w:b/>
          <w:bCs/>
          <w:color w:val="0070C0"/>
        </w:rPr>
        <w:t>NoAbsen</w:t>
      </w:r>
      <w:proofErr w:type="spellEnd"/>
      <w:r w:rsidRPr="00A417BC">
        <w:rPr>
          <w:b/>
          <w:bCs/>
          <w:color w:val="0070C0"/>
        </w:rPr>
        <w:t>&gt;</w:t>
      </w:r>
      <w:r w:rsidRPr="00A417BC">
        <w:rPr>
          <w:b/>
          <w:bCs/>
        </w:rPr>
        <w:t>.</w:t>
      </w:r>
      <w:proofErr w:type="spellStart"/>
      <w:r w:rsidRPr="00A417BC">
        <w:rPr>
          <w:b/>
          <w:bCs/>
        </w:rPr>
        <w:t>java</w:t>
      </w:r>
      <w:proofErr w:type="spellEnd"/>
    </w:p>
    <w:p w14:paraId="20EFE10E" w14:textId="3877F609" w:rsidR="007F5024" w:rsidRPr="00A417BC" w:rsidRDefault="007F5024" w:rsidP="00A417BC">
      <w:pPr>
        <w:pStyle w:val="ListParagraph"/>
        <w:numPr>
          <w:ilvl w:val="0"/>
          <w:numId w:val="27"/>
        </w:numPr>
      </w:pPr>
      <w:r w:rsidRPr="00A417BC">
        <w:t xml:space="preserve">Lengkapi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CB69B6" w:rsidRPr="00A417BC">
        <w:rPr>
          <w:b/>
          <w:bCs/>
        </w:rPr>
        <w:t>Buku</w:t>
      </w:r>
      <w:r w:rsidRPr="00A417BC">
        <w:rPr>
          <w:b/>
          <w:bCs/>
        </w:rPr>
        <w:t xml:space="preserve"> </w:t>
      </w:r>
      <w:r w:rsidRPr="00A417BC">
        <w:t xml:space="preserve">dengan atribut yang telah digambarkan di dalam </w:t>
      </w:r>
      <w:proofErr w:type="spellStart"/>
      <w:r w:rsidR="00CB69B6" w:rsidRPr="00A417BC">
        <w:t>class</w:t>
      </w:r>
      <w:proofErr w:type="spellEnd"/>
      <w:r w:rsidR="00CB69B6" w:rsidRPr="00A417BC">
        <w:t xml:space="preserve"> </w:t>
      </w:r>
      <w:r w:rsidRPr="00A417BC">
        <w:t xml:space="preserve">diagram </w:t>
      </w:r>
      <w:r w:rsidR="00CB69B6" w:rsidRPr="00A417BC">
        <w:t>tersebut</w:t>
      </w:r>
    </w:p>
    <w:p w14:paraId="1CC77AB0" w14:textId="37093067" w:rsidR="00CB69B6" w:rsidRPr="00A417BC" w:rsidRDefault="005520DC" w:rsidP="00A417BC">
      <w:pPr>
        <w:pStyle w:val="ListParagraph"/>
        <w:ind w:left="360" w:firstLine="0"/>
      </w:pPr>
      <w:r w:rsidRPr="00A417BC">
        <w:drawing>
          <wp:inline distT="0" distB="0" distL="0" distR="0" wp14:anchorId="7692B103" wp14:editId="6B2C5DAA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B9A" w14:textId="77777777" w:rsidR="005520DC" w:rsidRPr="00A417BC" w:rsidRDefault="00CB69B6" w:rsidP="00A417BC">
      <w:pPr>
        <w:pStyle w:val="ListParagraph"/>
        <w:numPr>
          <w:ilvl w:val="0"/>
          <w:numId w:val="27"/>
        </w:numPr>
      </w:pPr>
      <w:r w:rsidRPr="00A417BC">
        <w:t xml:space="preserve">Lengkapi </w:t>
      </w:r>
      <w:proofErr w:type="spellStart"/>
      <w:r w:rsidRPr="00A417BC">
        <w:t>class</w:t>
      </w:r>
      <w:proofErr w:type="spellEnd"/>
      <w:r w:rsidRPr="00A417BC">
        <w:t xml:space="preserve"> </w:t>
      </w:r>
      <w:r w:rsidRPr="00A417BC">
        <w:rPr>
          <w:b/>
          <w:bCs/>
        </w:rPr>
        <w:t xml:space="preserve">Buku </w:t>
      </w:r>
      <w:r w:rsidRPr="00A417BC">
        <w:t xml:space="preserve">dengan </w:t>
      </w:r>
      <w:proofErr w:type="spellStart"/>
      <w:r w:rsidRPr="00A417BC">
        <w:t>method</w:t>
      </w:r>
      <w:proofErr w:type="spellEnd"/>
      <w:r w:rsidRPr="00A417BC">
        <w:t xml:space="preserve"> </w:t>
      </w:r>
      <w:r w:rsidRPr="00A417BC">
        <w:t xml:space="preserve">yang telah digambarkan di dalam </w:t>
      </w:r>
      <w:proofErr w:type="spellStart"/>
      <w:r w:rsidRPr="00A417BC">
        <w:t>class</w:t>
      </w:r>
      <w:proofErr w:type="spellEnd"/>
      <w:r w:rsidRPr="00A417BC">
        <w:t xml:space="preserve"> diagram tersebut</w:t>
      </w:r>
    </w:p>
    <w:p w14:paraId="79CD9C6A" w14:textId="575B24BC" w:rsidR="005520DC" w:rsidRPr="00A417BC" w:rsidRDefault="00594E25" w:rsidP="00A417BC">
      <w:pPr>
        <w:pStyle w:val="ListParagraph"/>
        <w:ind w:left="360" w:firstLine="0"/>
      </w:pPr>
      <w:r w:rsidRPr="00A417BC">
        <w:lastRenderedPageBreak/>
        <w:drawing>
          <wp:inline distT="0" distB="0" distL="0" distR="0" wp14:anchorId="5E9D163D" wp14:editId="17E00EC0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EEB" w14:textId="511F67CC" w:rsidR="007F5024" w:rsidRPr="00A417BC" w:rsidRDefault="005520DC" w:rsidP="00A417BC">
      <w:pPr>
        <w:pStyle w:val="ListParagraph"/>
        <w:numPr>
          <w:ilvl w:val="0"/>
          <w:numId w:val="27"/>
        </w:numPr>
      </w:pPr>
      <w:bookmarkStart w:id="6" w:name="_Toc11246544"/>
      <w:proofErr w:type="spellStart"/>
      <w:r w:rsidRPr="00A417BC">
        <w:t>Compile</w:t>
      </w:r>
      <w:proofErr w:type="spellEnd"/>
      <w:r w:rsidRPr="00A417BC">
        <w:t xml:space="preserve"> dan </w:t>
      </w:r>
      <w:proofErr w:type="spellStart"/>
      <w:r w:rsidRPr="00A417BC">
        <w:t>run</w:t>
      </w:r>
      <w:proofErr w:type="spellEnd"/>
      <w:r w:rsidRPr="00A417BC">
        <w:t xml:space="preserve"> program</w:t>
      </w:r>
      <w:r w:rsidRPr="00A417BC">
        <w:t>.</w:t>
      </w:r>
    </w:p>
    <w:p w14:paraId="79726620" w14:textId="77777777" w:rsidR="007F5024" w:rsidRPr="00A417BC" w:rsidRDefault="007F5024" w:rsidP="00A417BC"/>
    <w:bookmarkEnd w:id="6"/>
    <w:p w14:paraId="34C4C1C7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Verifikasi Hasil Percobaan</w:t>
      </w:r>
    </w:p>
    <w:p w14:paraId="7B4AB559" w14:textId="77B8BCFC" w:rsidR="007F5024" w:rsidRPr="00A417BC" w:rsidRDefault="007F5024" w:rsidP="00A417BC">
      <w:pPr>
        <w:rPr>
          <w:b/>
        </w:rPr>
      </w:pPr>
      <w:r w:rsidRPr="00A417BC">
        <w:t xml:space="preserve">Cocokkan hasil </w:t>
      </w:r>
      <w:proofErr w:type="spellStart"/>
      <w:r w:rsidRPr="00A417BC">
        <w:t>compile</w:t>
      </w:r>
      <w:proofErr w:type="spellEnd"/>
      <w:r w:rsidRPr="00A417BC">
        <w:t xml:space="preserve"> kode program </w:t>
      </w:r>
      <w:r w:rsidR="00826E5D" w:rsidRPr="00A417BC">
        <w:t>A</w:t>
      </w:r>
      <w:r w:rsidRPr="00A417BC">
        <w:t xml:space="preserve">nda dengan gambar berikut ini. </w:t>
      </w:r>
    </w:p>
    <w:p w14:paraId="7C1C1129" w14:textId="7774EE0C" w:rsidR="007F5024" w:rsidRPr="00A417BC" w:rsidRDefault="00CB69B6" w:rsidP="00A417BC">
      <w:pPr>
        <w:ind w:right="206"/>
      </w:pPr>
      <w:r w:rsidRPr="00A417BC">
        <w:drawing>
          <wp:inline distT="0" distB="0" distL="0" distR="0" wp14:anchorId="5BDD427C" wp14:editId="33F97182">
            <wp:extent cx="5400000" cy="1283364"/>
            <wp:effectExtent l="0" t="0" r="0" b="0"/>
            <wp:docPr id="18379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F95" w14:textId="77777777" w:rsidR="007F5024" w:rsidRPr="00A417BC" w:rsidRDefault="007F5024" w:rsidP="00A417BC"/>
    <w:p w14:paraId="241EC38D" w14:textId="77777777" w:rsidR="007F5024" w:rsidRPr="00A417BC" w:rsidRDefault="007F5024" w:rsidP="00A417BC">
      <w:pPr>
        <w:pStyle w:val="Sub-bab2"/>
        <w:numPr>
          <w:ilvl w:val="0"/>
          <w:numId w:val="38"/>
        </w:numPr>
        <w:spacing w:after="0" w:line="360" w:lineRule="auto"/>
        <w:ind w:left="567" w:hanging="567"/>
        <w:outlineLvl w:val="2"/>
      </w:pPr>
      <w:r w:rsidRPr="00A417BC">
        <w:t>Pertanyaan</w:t>
      </w:r>
    </w:p>
    <w:p w14:paraId="4B40CBB1" w14:textId="65EE2770" w:rsidR="007F5024" w:rsidRPr="00A417BC" w:rsidRDefault="007F5024" w:rsidP="00A417BC">
      <w:pPr>
        <w:pStyle w:val="ListParagraph"/>
        <w:numPr>
          <w:ilvl w:val="0"/>
          <w:numId w:val="24"/>
        </w:numPr>
      </w:pPr>
      <w:r w:rsidRPr="00A417BC">
        <w:t xml:space="preserve">Sebutkan </w:t>
      </w:r>
      <w:r w:rsidR="005520DC" w:rsidRPr="00A417BC">
        <w:t>dua</w:t>
      </w:r>
      <w:r w:rsidRPr="00A417BC">
        <w:t xml:space="preserve"> karakteristik </w:t>
      </w:r>
      <w:proofErr w:type="spellStart"/>
      <w:r w:rsidRPr="00A417BC">
        <w:t>class</w:t>
      </w:r>
      <w:proofErr w:type="spellEnd"/>
      <w:r w:rsidR="005520DC" w:rsidRPr="00A417BC">
        <w:t xml:space="preserve"> atau </w:t>
      </w:r>
      <w:proofErr w:type="spellStart"/>
      <w:r w:rsidR="005520DC" w:rsidRPr="00A417BC">
        <w:t>object</w:t>
      </w:r>
      <w:proofErr w:type="spellEnd"/>
      <w:r w:rsidRPr="00A417BC">
        <w:t>!</w:t>
      </w:r>
    </w:p>
    <w:p w14:paraId="335E22BB" w14:textId="3F71124F" w:rsidR="007F5024" w:rsidRPr="00A417BC" w:rsidRDefault="007F5024" w:rsidP="00A417BC">
      <w:pPr>
        <w:pStyle w:val="ListParagraph"/>
        <w:numPr>
          <w:ilvl w:val="0"/>
          <w:numId w:val="24"/>
        </w:numPr>
      </w:pPr>
      <w:r w:rsidRPr="00A417BC">
        <w:t xml:space="preserve">Perhatikan </w:t>
      </w:r>
      <w:proofErr w:type="spellStart"/>
      <w:r w:rsidRPr="00A417BC">
        <w:t>class</w:t>
      </w:r>
      <w:proofErr w:type="spellEnd"/>
      <w:r w:rsidR="005520DC"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 xml:space="preserve"> pa</w:t>
      </w:r>
      <w:r w:rsidRPr="00A417BC">
        <w:t xml:space="preserve">da Praktikum </w:t>
      </w:r>
      <w:r w:rsidR="005520DC" w:rsidRPr="00A417BC">
        <w:t>1 tersebut</w:t>
      </w:r>
      <w:r w:rsidRPr="00A417BC">
        <w:t xml:space="preserve">, ada berapa atribut yang dimiliki oleh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5520DC" w:rsidRPr="00A417BC">
        <w:t>Buku</w:t>
      </w:r>
      <w:r w:rsidRPr="00A417BC">
        <w:t>? Sebutkan</w:t>
      </w:r>
      <w:r w:rsidR="005520DC" w:rsidRPr="00A417BC">
        <w:t xml:space="preserve"> apa saja atributnya</w:t>
      </w:r>
      <w:r w:rsidRPr="00A417BC">
        <w:t>!</w:t>
      </w:r>
    </w:p>
    <w:p w14:paraId="3D6734AE" w14:textId="6ABF868B" w:rsidR="007F5024" w:rsidRPr="00A417BC" w:rsidRDefault="007F5024" w:rsidP="00A417BC">
      <w:pPr>
        <w:pStyle w:val="ListParagraph"/>
        <w:numPr>
          <w:ilvl w:val="0"/>
          <w:numId w:val="24"/>
        </w:numPr>
      </w:pPr>
      <w:r w:rsidRPr="00A417BC">
        <w:t xml:space="preserve">Ada berapa </w:t>
      </w:r>
      <w:proofErr w:type="spellStart"/>
      <w:r w:rsidRPr="00A417BC">
        <w:t>method</w:t>
      </w:r>
      <w:proofErr w:type="spellEnd"/>
      <w:r w:rsidRPr="00A417BC">
        <w:t xml:space="preserve"> yang dimiliki oleh </w:t>
      </w:r>
      <w:proofErr w:type="spellStart"/>
      <w:r w:rsidRPr="00A417BC">
        <w:t>class</w:t>
      </w:r>
      <w:proofErr w:type="spellEnd"/>
      <w:r w:rsidRPr="00A417BC">
        <w:t xml:space="preserve"> tersebut? Sebutkan</w:t>
      </w:r>
      <w:r w:rsidR="005520DC" w:rsidRPr="00A417BC">
        <w:t xml:space="preserve"> apa saja </w:t>
      </w:r>
      <w:proofErr w:type="spellStart"/>
      <w:r w:rsidR="005520DC" w:rsidRPr="00A417BC">
        <w:t>methodnya</w:t>
      </w:r>
      <w:proofErr w:type="spellEnd"/>
      <w:r w:rsidRPr="00A417BC">
        <w:t>!</w:t>
      </w:r>
    </w:p>
    <w:p w14:paraId="3B5CBB65" w14:textId="164AB244" w:rsidR="007F5024" w:rsidRPr="00A417BC" w:rsidRDefault="007F5024" w:rsidP="00A417BC">
      <w:pPr>
        <w:pStyle w:val="ListParagraph"/>
        <w:numPr>
          <w:ilvl w:val="0"/>
          <w:numId w:val="24"/>
        </w:numPr>
      </w:pPr>
      <w:r w:rsidRPr="00A417BC">
        <w:t xml:space="preserve">Perhatikan </w:t>
      </w:r>
      <w:proofErr w:type="spellStart"/>
      <w:r w:rsidRPr="00A417BC">
        <w:t>method</w:t>
      </w:r>
      <w:proofErr w:type="spellEnd"/>
      <w:r w:rsidR="005520DC" w:rsidRPr="00A417BC">
        <w:t xml:space="preserve"> </w:t>
      </w:r>
      <w:r w:rsidR="005520DC" w:rsidRPr="00A417BC">
        <w:rPr>
          <w:b/>
          <w:bCs/>
        </w:rPr>
        <w:t>terjual()</w:t>
      </w:r>
      <w:r w:rsidR="005520DC" w:rsidRPr="00A417BC">
        <w:t xml:space="preserve"> </w:t>
      </w:r>
      <w:r w:rsidRPr="00A417BC">
        <w:t xml:space="preserve">yang </w:t>
      </w:r>
      <w:r w:rsidR="005520DC" w:rsidRPr="00A417BC">
        <w:t xml:space="preserve">terdapat </w:t>
      </w:r>
      <w:r w:rsidRPr="00A417BC">
        <w:t xml:space="preserve">di </w:t>
      </w:r>
      <w:r w:rsidR="005520DC" w:rsidRPr="00A417BC">
        <w:t xml:space="preserve">dalam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5520DC" w:rsidRPr="00A417BC">
        <w:rPr>
          <w:b/>
          <w:bCs/>
        </w:rPr>
        <w:t>Buku</w:t>
      </w:r>
      <w:r w:rsidR="005520DC" w:rsidRPr="00A417BC">
        <w:t>.</w:t>
      </w:r>
      <w:r w:rsidRPr="00A417BC">
        <w:t xml:space="preserve"> </w:t>
      </w:r>
      <w:r w:rsidR="005520DC" w:rsidRPr="00A417BC">
        <w:t>M</w:t>
      </w:r>
      <w:r w:rsidRPr="00A417BC">
        <w:t xml:space="preserve">odifikasi isi </w:t>
      </w:r>
      <w:proofErr w:type="spellStart"/>
      <w:r w:rsidRPr="00A417BC">
        <w:t>method</w:t>
      </w:r>
      <w:proofErr w:type="spellEnd"/>
      <w:r w:rsidRPr="00A417BC">
        <w:t xml:space="preserve"> tersebut sehingga proses pengurangan hanya </w:t>
      </w:r>
      <w:r w:rsidR="005520DC" w:rsidRPr="00A417BC">
        <w:t xml:space="preserve">dapat </w:t>
      </w:r>
      <w:r w:rsidRPr="00A417BC">
        <w:t>dilakukan jika stok masih ada (lebih besar dari 0)</w:t>
      </w:r>
      <w:r w:rsidR="005520DC" w:rsidRPr="00A417BC">
        <w:t>!</w:t>
      </w:r>
    </w:p>
    <w:p w14:paraId="48D5DA22" w14:textId="3670B898" w:rsidR="00CB09B5" w:rsidRPr="00A417BC" w:rsidRDefault="007F5024" w:rsidP="00A417BC">
      <w:pPr>
        <w:pStyle w:val="ListParagraph"/>
        <w:numPr>
          <w:ilvl w:val="0"/>
          <w:numId w:val="24"/>
        </w:numPr>
      </w:pPr>
      <w:r w:rsidRPr="00A417BC">
        <w:t xml:space="preserve">Menurut Anda, mengapa </w:t>
      </w:r>
      <w:proofErr w:type="spellStart"/>
      <w:r w:rsidRPr="00A417BC">
        <w:t>method</w:t>
      </w:r>
      <w:proofErr w:type="spellEnd"/>
      <w:r w:rsidR="005520DC" w:rsidRPr="00A417BC">
        <w:t xml:space="preserve"> </w:t>
      </w:r>
      <w:proofErr w:type="spellStart"/>
      <w:r w:rsidR="005520DC" w:rsidRPr="00A417BC">
        <w:rPr>
          <w:b/>
          <w:bCs/>
        </w:rPr>
        <w:t>restock</w:t>
      </w:r>
      <w:proofErr w:type="spellEnd"/>
      <w:r w:rsidR="005520DC" w:rsidRPr="00A417BC">
        <w:rPr>
          <w:b/>
          <w:bCs/>
        </w:rPr>
        <w:t>()</w:t>
      </w:r>
      <w:r w:rsidR="005520DC" w:rsidRPr="00A417BC">
        <w:t xml:space="preserve"> mempunyai satu</w:t>
      </w:r>
      <w:r w:rsidRPr="00A417BC">
        <w:t xml:space="preserve"> parameter berupa bilangan int?</w:t>
      </w:r>
    </w:p>
    <w:p w14:paraId="3AEE81CF" w14:textId="15F5FEC1" w:rsidR="00594E25" w:rsidRPr="00A417BC" w:rsidRDefault="00594E25" w:rsidP="00A417BC">
      <w:pPr>
        <w:pStyle w:val="ListParagraph"/>
        <w:numPr>
          <w:ilvl w:val="0"/>
          <w:numId w:val="24"/>
        </w:numPr>
      </w:pP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Commit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dan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push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kode program ke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Github</w:t>
      </w:r>
      <w:proofErr w:type="spellEnd"/>
    </w:p>
    <w:p w14:paraId="0620B578" w14:textId="77777777" w:rsidR="00CB09B5" w:rsidRPr="00A417BC" w:rsidRDefault="00CB09B5" w:rsidP="00A417BC">
      <w:pPr>
        <w:pStyle w:val="ListParagraph"/>
        <w:ind w:left="360" w:firstLine="0"/>
      </w:pPr>
    </w:p>
    <w:p w14:paraId="011FAF81" w14:textId="77777777" w:rsidR="00CB09B5" w:rsidRPr="00A417BC" w:rsidRDefault="00CB09B5" w:rsidP="00A417BC">
      <w:pPr>
        <w:pStyle w:val="ListParagraph"/>
        <w:ind w:left="360" w:firstLine="0"/>
      </w:pPr>
    </w:p>
    <w:p w14:paraId="0C03612C" w14:textId="77777777" w:rsidR="00CB09B5" w:rsidRPr="00A417BC" w:rsidRDefault="00CB09B5" w:rsidP="00A417BC">
      <w:pPr>
        <w:pStyle w:val="ListParagraph"/>
        <w:ind w:left="360" w:firstLine="0"/>
      </w:pPr>
    </w:p>
    <w:p w14:paraId="533800ED" w14:textId="51EAEF8D" w:rsidR="006A4186" w:rsidRPr="00A417BC" w:rsidRDefault="005520DC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lastRenderedPageBreak/>
        <w:t xml:space="preserve">Percobaan 2: </w:t>
      </w:r>
      <w:proofErr w:type="spellStart"/>
      <w:r w:rsidR="006A4186" w:rsidRPr="00A417BC">
        <w:t>Instansiasi</w:t>
      </w:r>
      <w:proofErr w:type="spellEnd"/>
      <w:r w:rsidR="006A4186" w:rsidRPr="00A417BC">
        <w:t xml:space="preserve"> </w:t>
      </w:r>
      <w:proofErr w:type="spellStart"/>
      <w:r w:rsidR="006A4186" w:rsidRPr="00A417BC">
        <w:t>Obje</w:t>
      </w:r>
      <w:r w:rsidRPr="00A417BC">
        <w:t>ct</w:t>
      </w:r>
      <w:proofErr w:type="spellEnd"/>
      <w:r w:rsidRPr="00A417BC">
        <w:t>, serta</w:t>
      </w:r>
      <w:r w:rsidR="006A4186" w:rsidRPr="00A417BC">
        <w:t xml:space="preserve"> Mengakses Atribut </w:t>
      </w:r>
      <w:r w:rsidRPr="00A417BC">
        <w:t>dan</w:t>
      </w:r>
      <w:r w:rsidR="006A4186" w:rsidRPr="00A417BC">
        <w:t xml:space="preserve"> </w:t>
      </w:r>
      <w:proofErr w:type="spellStart"/>
      <w:r w:rsidR="006A4186" w:rsidRPr="00A417BC">
        <w:t>Method</w:t>
      </w:r>
      <w:bookmarkStart w:id="7" w:name="_Toc11246548"/>
      <w:bookmarkEnd w:id="4"/>
      <w:proofErr w:type="spellEnd"/>
    </w:p>
    <w:p w14:paraId="1CCD7A9B" w14:textId="753349D0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5520DC" w:rsidRPr="00A417BC">
        <w:rPr>
          <w:b/>
          <w:bCs/>
        </w:rPr>
        <w:t>Percobaan</w:t>
      </w:r>
      <w:r w:rsidRPr="00A417BC">
        <w:rPr>
          <w:b/>
          <w:bCs/>
        </w:rPr>
        <w:t>: 5</w:t>
      </w:r>
      <w:r w:rsidR="00594E25" w:rsidRPr="00A417BC">
        <w:rPr>
          <w:b/>
          <w:bCs/>
        </w:rPr>
        <w:t>0</w:t>
      </w:r>
      <w:r w:rsidRPr="00A417BC">
        <w:rPr>
          <w:b/>
          <w:bCs/>
        </w:rPr>
        <w:t xml:space="preserve"> Menit</w:t>
      </w:r>
    </w:p>
    <w:p w14:paraId="62956761" w14:textId="40C2FE24" w:rsidR="007F5024" w:rsidRPr="00A417BC" w:rsidRDefault="007F5024" w:rsidP="00A417BC">
      <w:r w:rsidRPr="00A417BC">
        <w:t xml:space="preserve">Sampai tahap ini,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F52005" w:rsidRPr="00A417BC">
        <w:rPr>
          <w:b/>
          <w:bCs/>
        </w:rPr>
        <w:t>Buku</w:t>
      </w:r>
      <w:r w:rsidR="00F52005" w:rsidRPr="00A417BC">
        <w:t xml:space="preserve"> telah berhasil dibuat pada Percobaan 1</w:t>
      </w:r>
      <w:r w:rsidRPr="00A417BC">
        <w:t xml:space="preserve">. Selanjutnya, apabila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F52005" w:rsidRPr="00A417BC">
        <w:t>Buku</w:t>
      </w:r>
      <w:r w:rsidRPr="00A417BC">
        <w:t xml:space="preserve"> tersebut</w:t>
      </w:r>
      <w:r w:rsidR="00F52005" w:rsidRPr="00A417BC">
        <w:t xml:space="preserve"> ingin digunakan dan diakses atribut serta </w:t>
      </w:r>
      <w:proofErr w:type="spellStart"/>
      <w:r w:rsidR="00F52005" w:rsidRPr="00A417BC">
        <w:t>method-nya</w:t>
      </w:r>
      <w:proofErr w:type="spellEnd"/>
      <w:r w:rsidR="00F52005" w:rsidRPr="00A417BC">
        <w:t xml:space="preserve">, </w:t>
      </w:r>
      <w:r w:rsidRPr="00A417BC">
        <w:t xml:space="preserve">maka perlu dibuat </w:t>
      </w:r>
      <w:proofErr w:type="spellStart"/>
      <w:r w:rsidRPr="00A417BC">
        <w:t>obje</w:t>
      </w:r>
      <w:r w:rsidR="00F52005" w:rsidRPr="00A417BC">
        <w:t>ct</w:t>
      </w:r>
      <w:proofErr w:type="spellEnd"/>
      <w:r w:rsidRPr="00A417BC">
        <w:t>/</w:t>
      </w:r>
      <w:proofErr w:type="spellStart"/>
      <w:r w:rsidRPr="00A417BC">
        <w:t>instance</w:t>
      </w:r>
      <w:proofErr w:type="spellEnd"/>
      <w:r w:rsidRPr="00A417BC">
        <w:t xml:space="preserve"> dari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F52005" w:rsidRPr="00A417BC">
        <w:rPr>
          <w:b/>
          <w:bCs/>
        </w:rPr>
        <w:t>Buku</w:t>
      </w:r>
      <w:r w:rsidR="00F52005" w:rsidRPr="00A417BC">
        <w:t xml:space="preserve"> </w:t>
      </w:r>
      <w:r w:rsidRPr="00A417BC">
        <w:t>terlebih dahulu</w:t>
      </w:r>
      <w:r w:rsidR="00F52005" w:rsidRPr="00A417BC">
        <w:t xml:space="preserve"> melalui proses </w:t>
      </w:r>
      <w:proofErr w:type="spellStart"/>
      <w:r w:rsidR="00F52005" w:rsidRPr="00A417BC">
        <w:t>instansiasi</w:t>
      </w:r>
      <w:proofErr w:type="spellEnd"/>
      <w:r w:rsidRPr="00A417BC">
        <w:t>.</w:t>
      </w:r>
    </w:p>
    <w:p w14:paraId="18ABDBF1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8" w:name="_Toc11246546"/>
      <w:r w:rsidRPr="00A417BC">
        <w:t>Langkah-langkah Percobaan</w:t>
      </w:r>
      <w:bookmarkEnd w:id="8"/>
    </w:p>
    <w:p w14:paraId="71755521" w14:textId="0C99945F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Buat </w:t>
      </w:r>
      <w:proofErr w:type="spellStart"/>
      <w:r w:rsidRPr="00A417BC">
        <w:t>file</w:t>
      </w:r>
      <w:proofErr w:type="spellEnd"/>
      <w:r w:rsidRPr="00A417BC">
        <w:t xml:space="preserve"> baru, beri nama </w:t>
      </w:r>
      <w:proofErr w:type="spellStart"/>
      <w:r w:rsidRPr="00A417BC">
        <w:rPr>
          <w:b/>
          <w:bCs/>
        </w:rPr>
        <w:t>Buku</w:t>
      </w:r>
      <w:r w:rsidRPr="00A417BC">
        <w:rPr>
          <w:b/>
          <w:bCs/>
        </w:rPr>
        <w:t>Main</w:t>
      </w:r>
      <w:proofErr w:type="spellEnd"/>
      <w:r w:rsidRPr="00A417BC">
        <w:rPr>
          <w:b/>
          <w:bCs/>
          <w:color w:val="0070C0"/>
        </w:rPr>
        <w:t>&lt;</w:t>
      </w:r>
      <w:proofErr w:type="spellStart"/>
      <w:r w:rsidRPr="00A417BC">
        <w:rPr>
          <w:b/>
          <w:bCs/>
          <w:color w:val="0070C0"/>
        </w:rPr>
        <w:t>NoAbsen</w:t>
      </w:r>
      <w:proofErr w:type="spellEnd"/>
      <w:r w:rsidRPr="00A417BC">
        <w:rPr>
          <w:b/>
          <w:bCs/>
          <w:color w:val="0070C0"/>
        </w:rPr>
        <w:t>&gt;</w:t>
      </w:r>
      <w:r w:rsidRPr="00A417BC">
        <w:rPr>
          <w:b/>
          <w:bCs/>
        </w:rPr>
        <w:t>.</w:t>
      </w:r>
      <w:proofErr w:type="spellStart"/>
      <w:r w:rsidRPr="00A417BC">
        <w:rPr>
          <w:b/>
          <w:bCs/>
        </w:rPr>
        <w:t>java</w:t>
      </w:r>
      <w:proofErr w:type="spellEnd"/>
    </w:p>
    <w:p w14:paraId="442CE093" w14:textId="181FF8DB" w:rsidR="00CB09B5" w:rsidRPr="00A417BC" w:rsidRDefault="00CB09B5" w:rsidP="00A417BC">
      <w:pPr>
        <w:pStyle w:val="ListParagraph"/>
        <w:numPr>
          <w:ilvl w:val="0"/>
          <w:numId w:val="3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5BD143FA" w14:textId="656049A3" w:rsidR="00DB51A3" w:rsidRPr="00A417BC" w:rsidRDefault="007F5024" w:rsidP="00A417BC">
      <w:pPr>
        <w:pStyle w:val="ListParagraph"/>
        <w:numPr>
          <w:ilvl w:val="0"/>
          <w:numId w:val="3"/>
        </w:numPr>
      </w:pPr>
      <w:r w:rsidRPr="00A417BC">
        <w:t xml:space="preserve">Di dalam </w:t>
      </w:r>
      <w:r w:rsidR="00CB09B5" w:rsidRPr="00A417BC">
        <w:t xml:space="preserve">fungsi </w:t>
      </w:r>
      <w:r w:rsidR="00CB09B5" w:rsidRPr="00A417BC">
        <w:rPr>
          <w:b/>
          <w:bCs/>
        </w:rPr>
        <w:t>main()</w:t>
      </w:r>
      <w:r w:rsidR="00CB09B5" w:rsidRPr="00A417BC">
        <w:rPr>
          <w:b/>
          <w:bCs/>
        </w:rPr>
        <w:t xml:space="preserve">, </w:t>
      </w:r>
      <w:r w:rsidRPr="00A417BC">
        <w:t xml:space="preserve">lakukan </w:t>
      </w:r>
      <w:proofErr w:type="spellStart"/>
      <w:r w:rsidRPr="00A417BC">
        <w:t>instansiasi</w:t>
      </w:r>
      <w:proofErr w:type="spellEnd"/>
      <w:r w:rsidRPr="00A417BC">
        <w:t xml:space="preserve">, kemudian lanjutkan dengan mengakses atribut dan </w:t>
      </w:r>
      <w:proofErr w:type="spellStart"/>
      <w:r w:rsidRPr="00A417BC">
        <w:t>method</w:t>
      </w:r>
      <w:proofErr w:type="spellEnd"/>
      <w:r w:rsidRPr="00A417BC">
        <w:t xml:space="preserve"> dari objek yang telah terbentuk.</w:t>
      </w:r>
    </w:p>
    <w:p w14:paraId="2B508552" w14:textId="2540D165" w:rsidR="00874E0D" w:rsidRPr="00A417BC" w:rsidRDefault="00DA13BE" w:rsidP="00A417BC">
      <w:pPr>
        <w:pStyle w:val="ListParagraph"/>
        <w:ind w:left="360" w:firstLine="0"/>
      </w:pPr>
      <w:r w:rsidRPr="00A417BC">
        <w:drawing>
          <wp:inline distT="0" distB="0" distL="0" distR="0" wp14:anchorId="42ADDC6B" wp14:editId="14E3C615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26A" w14:textId="77777777" w:rsidR="00874E0D" w:rsidRPr="00A417BC" w:rsidRDefault="00874E0D" w:rsidP="00A417BC">
      <w:pPr>
        <w:pStyle w:val="ListParagraph"/>
        <w:numPr>
          <w:ilvl w:val="0"/>
          <w:numId w:val="3"/>
        </w:numPr>
      </w:pPr>
      <w:proofErr w:type="spellStart"/>
      <w:r w:rsidRPr="00A417BC">
        <w:t>Compile</w:t>
      </w:r>
      <w:proofErr w:type="spellEnd"/>
      <w:r w:rsidRPr="00A417BC">
        <w:t xml:space="preserve"> dan </w:t>
      </w:r>
      <w:proofErr w:type="spellStart"/>
      <w:r w:rsidRPr="00A417BC">
        <w:t>run</w:t>
      </w:r>
      <w:proofErr w:type="spellEnd"/>
      <w:r w:rsidRPr="00A417BC">
        <w:t xml:space="preserve"> program.</w:t>
      </w:r>
    </w:p>
    <w:p w14:paraId="75C05AAE" w14:textId="3324E02C" w:rsidR="00874E0D" w:rsidRPr="00A417BC" w:rsidRDefault="00874E0D" w:rsidP="00A417BC">
      <w:pPr>
        <w:pStyle w:val="ListParagraph"/>
        <w:numPr>
          <w:ilvl w:val="0"/>
          <w:numId w:val="3"/>
        </w:numPr>
      </w:pP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Commit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dan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push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kode program ke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Github</w:t>
      </w:r>
      <w:proofErr w:type="spellEnd"/>
    </w:p>
    <w:p w14:paraId="08F1DA79" w14:textId="77777777" w:rsidR="00DB51A3" w:rsidRPr="00A417BC" w:rsidRDefault="00DB51A3" w:rsidP="00A417BC">
      <w:pPr>
        <w:pStyle w:val="ListParagraph"/>
        <w:ind w:left="360" w:firstLine="0"/>
      </w:pPr>
    </w:p>
    <w:p w14:paraId="573EC736" w14:textId="77777777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bookmarkStart w:id="9" w:name="_Toc11246547"/>
      <w:r w:rsidRPr="00A417BC">
        <w:t>Verifikasi Hasil Percobaan</w:t>
      </w:r>
      <w:bookmarkEnd w:id="9"/>
    </w:p>
    <w:p w14:paraId="60F437D2" w14:textId="185E680D" w:rsidR="007F5024" w:rsidRPr="00A417BC" w:rsidRDefault="007F5024" w:rsidP="00A417BC">
      <w:r w:rsidRPr="00A417BC">
        <w:t xml:space="preserve">Cocokkan hasil </w:t>
      </w:r>
      <w:proofErr w:type="spellStart"/>
      <w:r w:rsidRPr="00A417BC">
        <w:t>compile</w:t>
      </w:r>
      <w:proofErr w:type="spellEnd"/>
      <w:r w:rsidRPr="00A417BC">
        <w:t xml:space="preserve"> kode program </w:t>
      </w:r>
      <w:r w:rsidR="00295ED5" w:rsidRPr="00A417BC">
        <w:t>Anda</w:t>
      </w:r>
      <w:r w:rsidRPr="00A417BC">
        <w:t xml:space="preserve"> dengan gambar berikut ini.</w:t>
      </w:r>
    </w:p>
    <w:p w14:paraId="420BDE4E" w14:textId="67480164" w:rsidR="0060596F" w:rsidRPr="00A417BC" w:rsidRDefault="00594E25" w:rsidP="00A417BC">
      <w:r w:rsidRPr="00A417BC">
        <w:drawing>
          <wp:inline distT="0" distB="0" distL="0" distR="0" wp14:anchorId="506A36EA" wp14:editId="7A32D428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5A1" w14:textId="77777777" w:rsidR="00594E25" w:rsidRPr="00A417BC" w:rsidRDefault="00594E25" w:rsidP="00A417BC"/>
    <w:p w14:paraId="04109865" w14:textId="6AF42E06" w:rsidR="007F5024" w:rsidRPr="00A417BC" w:rsidRDefault="007F5024" w:rsidP="00A417BC">
      <w:pPr>
        <w:pStyle w:val="Sub-bab2"/>
        <w:numPr>
          <w:ilvl w:val="2"/>
          <w:numId w:val="25"/>
        </w:numPr>
        <w:spacing w:after="0" w:line="360" w:lineRule="auto"/>
        <w:outlineLvl w:val="2"/>
      </w:pPr>
      <w:r w:rsidRPr="00A417BC">
        <w:t>Pertanyaan</w:t>
      </w:r>
    </w:p>
    <w:p w14:paraId="0BB31F2E" w14:textId="08EA522C" w:rsidR="007F5024" w:rsidRPr="00A417BC" w:rsidRDefault="007F5024" w:rsidP="00A417BC">
      <w:pPr>
        <w:pStyle w:val="ListParagraph"/>
        <w:numPr>
          <w:ilvl w:val="0"/>
          <w:numId w:val="22"/>
        </w:numPr>
      </w:pPr>
      <w:r w:rsidRPr="00A417BC">
        <w:t xml:space="preserve">Pada </w:t>
      </w:r>
      <w:proofErr w:type="spellStart"/>
      <w:r w:rsidRPr="00A417BC">
        <w:t>clas</w:t>
      </w:r>
      <w:r w:rsidR="00295ED5" w:rsidRPr="00A417BC">
        <w:t>s</w:t>
      </w:r>
      <w:proofErr w:type="spellEnd"/>
      <w:r w:rsidR="00295ED5" w:rsidRPr="00A417BC">
        <w:t xml:space="preserve"> </w:t>
      </w:r>
      <w:proofErr w:type="spellStart"/>
      <w:r w:rsidR="00295ED5" w:rsidRPr="00A417BC">
        <w:rPr>
          <w:b/>
          <w:bCs/>
        </w:rPr>
        <w:t>BukuMain</w:t>
      </w:r>
      <w:proofErr w:type="spellEnd"/>
      <w:r w:rsidRPr="00A417BC">
        <w:t xml:space="preserve">, </w:t>
      </w:r>
      <w:r w:rsidR="00295ED5" w:rsidRPr="00A417BC">
        <w:t>tunjukkan baris</w:t>
      </w:r>
      <w:r w:rsidRPr="00A417BC">
        <w:t xml:space="preserve"> </w:t>
      </w:r>
      <w:r w:rsidR="00876A61" w:rsidRPr="00A417BC">
        <w:t xml:space="preserve">kode </w:t>
      </w:r>
      <w:r w:rsidR="00295ED5" w:rsidRPr="00A417BC">
        <w:t xml:space="preserve">program </w:t>
      </w:r>
      <w:r w:rsidR="00876A61" w:rsidRPr="00A417BC">
        <w:t>yang digunakan untuk</w:t>
      </w:r>
      <w:r w:rsidRPr="00A417BC">
        <w:t xml:space="preserve"> proses </w:t>
      </w:r>
      <w:proofErr w:type="spellStart"/>
      <w:r w:rsidRPr="00A417BC">
        <w:t>instansiasi</w:t>
      </w:r>
      <w:proofErr w:type="spellEnd"/>
      <w:r w:rsidR="00295ED5" w:rsidRPr="00A417BC">
        <w:t>!</w:t>
      </w:r>
      <w:r w:rsidRPr="00A417BC">
        <w:t xml:space="preserve"> </w:t>
      </w:r>
      <w:r w:rsidR="00876A61" w:rsidRPr="00A417BC">
        <w:t>A</w:t>
      </w:r>
      <w:r w:rsidRPr="00A417BC">
        <w:t xml:space="preserve">pa nama </w:t>
      </w:r>
      <w:proofErr w:type="spellStart"/>
      <w:r w:rsidRPr="00A417BC">
        <w:t>obje</w:t>
      </w:r>
      <w:r w:rsidR="00295ED5" w:rsidRPr="00A417BC">
        <w:t>ct</w:t>
      </w:r>
      <w:proofErr w:type="spellEnd"/>
      <w:r w:rsidRPr="00A417BC">
        <w:t xml:space="preserve"> yang dihasilkan?</w:t>
      </w:r>
    </w:p>
    <w:p w14:paraId="71BFDBEF" w14:textId="0DAE8866" w:rsidR="007F5024" w:rsidRPr="00A417BC" w:rsidRDefault="007F5024" w:rsidP="00A417BC">
      <w:pPr>
        <w:pStyle w:val="ListParagraph"/>
        <w:numPr>
          <w:ilvl w:val="0"/>
          <w:numId w:val="22"/>
        </w:numPr>
      </w:pPr>
      <w:r w:rsidRPr="00A417BC">
        <w:t xml:space="preserve">Bagaimana cara mengakses atribut dan </w:t>
      </w:r>
      <w:proofErr w:type="spellStart"/>
      <w:r w:rsidRPr="00A417BC">
        <w:t>method</w:t>
      </w:r>
      <w:proofErr w:type="spellEnd"/>
      <w:r w:rsidRPr="00A417BC">
        <w:t xml:space="preserve"> dari suatu objek?</w:t>
      </w:r>
    </w:p>
    <w:p w14:paraId="7DC97EE0" w14:textId="0C288B6C" w:rsidR="00295ED5" w:rsidRPr="00A417BC" w:rsidRDefault="00295ED5" w:rsidP="00A417BC">
      <w:pPr>
        <w:pStyle w:val="ListParagraph"/>
        <w:numPr>
          <w:ilvl w:val="0"/>
          <w:numId w:val="22"/>
        </w:numPr>
      </w:pPr>
      <w:r w:rsidRPr="00A417BC">
        <w:t xml:space="preserve">Mengapa hasil </w:t>
      </w:r>
      <w:proofErr w:type="spellStart"/>
      <w:r w:rsidRPr="00A417BC">
        <w:t>output</w:t>
      </w:r>
      <w:proofErr w:type="spellEnd"/>
      <w:r w:rsidRPr="00A417BC">
        <w:t xml:space="preserve"> pemanggilan </w:t>
      </w: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rPr>
          <w:b/>
          <w:bCs/>
        </w:rPr>
        <w:t>tampilInformasi</w:t>
      </w:r>
      <w:proofErr w:type="spellEnd"/>
      <w:r w:rsidRPr="00A417BC">
        <w:rPr>
          <w:b/>
          <w:bCs/>
        </w:rPr>
        <w:t>()</w:t>
      </w:r>
      <w:r w:rsidRPr="00A417BC">
        <w:t xml:space="preserve"> pertama dan kedua berbeda?</w:t>
      </w:r>
    </w:p>
    <w:p w14:paraId="7BB37097" w14:textId="77777777" w:rsidR="004A5376" w:rsidRPr="00A417BC" w:rsidRDefault="004A5376" w:rsidP="00A417BC">
      <w:pPr>
        <w:pStyle w:val="ListParagraph"/>
        <w:ind w:left="360" w:firstLine="0"/>
      </w:pPr>
    </w:p>
    <w:p w14:paraId="19E23D5A" w14:textId="62DF51A2" w:rsidR="006A4186" w:rsidRPr="00A417BC" w:rsidRDefault="006E106F" w:rsidP="00A417BC">
      <w:pPr>
        <w:pStyle w:val="Sub-bab1"/>
        <w:numPr>
          <w:ilvl w:val="0"/>
          <w:numId w:val="39"/>
        </w:numPr>
        <w:tabs>
          <w:tab w:val="left" w:pos="426"/>
        </w:tabs>
        <w:spacing w:after="0" w:line="360" w:lineRule="auto"/>
        <w:ind w:left="284" w:hanging="284"/>
        <w:outlineLvl w:val="1"/>
      </w:pPr>
      <w:r w:rsidRPr="00A417BC">
        <w:t xml:space="preserve">Percobaan 3: </w:t>
      </w:r>
      <w:r w:rsidR="006A4186" w:rsidRPr="00A417BC">
        <w:t xml:space="preserve">Membuat </w:t>
      </w:r>
      <w:proofErr w:type="spellStart"/>
      <w:r w:rsidR="006A4186" w:rsidRPr="00A417BC">
        <w:t>Konstruktor</w:t>
      </w:r>
      <w:bookmarkEnd w:id="7"/>
      <w:proofErr w:type="spellEnd"/>
    </w:p>
    <w:p w14:paraId="430CDBC3" w14:textId="01319773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</w:t>
      </w:r>
      <w:r w:rsidR="006E106F" w:rsidRPr="00A417BC">
        <w:rPr>
          <w:b/>
          <w:bCs/>
        </w:rPr>
        <w:t>Percobaan</w:t>
      </w:r>
      <w:r w:rsidRPr="00A417BC">
        <w:rPr>
          <w:b/>
          <w:bCs/>
        </w:rPr>
        <w:t xml:space="preserve">: </w:t>
      </w:r>
      <w:r w:rsidR="00594E25" w:rsidRPr="00A417BC">
        <w:rPr>
          <w:b/>
          <w:bCs/>
        </w:rPr>
        <w:t>60</w:t>
      </w:r>
      <w:r w:rsidRPr="00A417BC">
        <w:rPr>
          <w:b/>
          <w:bCs/>
        </w:rPr>
        <w:t xml:space="preserve"> Menit</w:t>
      </w:r>
    </w:p>
    <w:p w14:paraId="624E1D38" w14:textId="650E1145" w:rsidR="00BE0A6B" w:rsidRPr="00A417BC" w:rsidRDefault="006E106F" w:rsidP="00A417BC">
      <w:r w:rsidRPr="00A417BC">
        <w:t>Pada</w:t>
      </w:r>
      <w:r w:rsidR="00BE0A6B" w:rsidRPr="00A417BC">
        <w:t xml:space="preserve"> percobaan ini, </w:t>
      </w:r>
      <w:r w:rsidRPr="00A417BC">
        <w:t xml:space="preserve">dilakukan pembuatan kode program untuk mengimplementasikan </w:t>
      </w:r>
      <w:r w:rsidR="00BE0A6B" w:rsidRPr="00A417BC">
        <w:t xml:space="preserve">berbagai macam </w:t>
      </w:r>
      <w:proofErr w:type="spellStart"/>
      <w:r w:rsidR="00BE0A6B" w:rsidRPr="00A417BC">
        <w:t>konstruktor</w:t>
      </w:r>
      <w:proofErr w:type="spellEnd"/>
      <w:r w:rsidR="00BE0A6B" w:rsidRPr="00A417BC">
        <w:t xml:space="preserve"> berdasarkan parameternya.</w:t>
      </w:r>
    </w:p>
    <w:p w14:paraId="69C3DA96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0" w:name="_Toc11246549"/>
      <w:r w:rsidRPr="00A417BC">
        <w:t>Langkah-langkah Percobaan</w:t>
      </w:r>
    </w:p>
    <w:bookmarkEnd w:id="10"/>
    <w:p w14:paraId="16F3482D" w14:textId="49D24FB5" w:rsidR="00F76EC5" w:rsidRPr="00A417BC" w:rsidRDefault="006E106F" w:rsidP="00A417BC">
      <w:pPr>
        <w:pStyle w:val="ListParagraph"/>
        <w:numPr>
          <w:ilvl w:val="0"/>
          <w:numId w:val="4"/>
        </w:numPr>
      </w:pPr>
      <w:r w:rsidRPr="00A417BC">
        <w:t>Buka</w:t>
      </w:r>
      <w:r w:rsidR="00BE0A6B" w:rsidRPr="00A417BC">
        <w:t xml:space="preserve"> kembali</w:t>
      </w:r>
      <w:r w:rsidRPr="00A417BC">
        <w:t xml:space="preserve"> </w:t>
      </w:r>
      <w:proofErr w:type="spellStart"/>
      <w:r w:rsidRPr="00A417BC">
        <w:t>class</w:t>
      </w:r>
      <w:proofErr w:type="spellEnd"/>
      <w:r w:rsidRPr="00A417BC">
        <w:t xml:space="preserve"> </w:t>
      </w:r>
      <w:r w:rsidRPr="00A417BC">
        <w:rPr>
          <w:b/>
          <w:bCs/>
        </w:rPr>
        <w:t>Buku</w:t>
      </w:r>
      <w:r w:rsidR="00BE0A6B" w:rsidRPr="00A417BC">
        <w:t xml:space="preserve">. Tambahkan </w:t>
      </w:r>
      <w:r w:rsidRPr="00A417BC">
        <w:t>dua</w:t>
      </w:r>
      <w:r w:rsidR="00BE0A6B" w:rsidRPr="00A417BC">
        <w:t xml:space="preserve"> buah </w:t>
      </w:r>
      <w:proofErr w:type="spellStart"/>
      <w:r w:rsidR="00BE0A6B" w:rsidRPr="00A417BC">
        <w:t>konstruktor</w:t>
      </w:r>
      <w:proofErr w:type="spellEnd"/>
      <w:r w:rsidRPr="00A417BC">
        <w:t xml:space="preserve"> di dalam </w:t>
      </w:r>
      <w:proofErr w:type="spellStart"/>
      <w:r w:rsidRPr="00A417BC">
        <w:t>class</w:t>
      </w:r>
      <w:proofErr w:type="spellEnd"/>
      <w:r w:rsidRPr="00A417BC">
        <w:t xml:space="preserve"> </w:t>
      </w:r>
      <w:r w:rsidRPr="00A417BC">
        <w:rPr>
          <w:b/>
          <w:bCs/>
        </w:rPr>
        <w:t>Buku</w:t>
      </w:r>
      <w:r w:rsidRPr="00A417BC">
        <w:t xml:space="preserve"> tersebut, yang terdiri dari satu</w:t>
      </w:r>
      <w:r w:rsidR="00BE0A6B" w:rsidRPr="00A417BC">
        <w:t xml:space="preserve"> </w:t>
      </w:r>
      <w:proofErr w:type="spellStart"/>
      <w:r w:rsidR="00BE0A6B" w:rsidRPr="00A417BC">
        <w:t>konstruktor</w:t>
      </w:r>
      <w:proofErr w:type="spellEnd"/>
      <w:r w:rsidR="00BE0A6B" w:rsidRPr="00A417BC">
        <w:t xml:space="preserve"> </w:t>
      </w:r>
      <w:proofErr w:type="spellStart"/>
      <w:r w:rsidR="00BE0A6B" w:rsidRPr="00A417BC">
        <w:t>default</w:t>
      </w:r>
      <w:proofErr w:type="spellEnd"/>
      <w:r w:rsidR="00BE0A6B" w:rsidRPr="00A417BC">
        <w:t xml:space="preserve"> dan </w:t>
      </w:r>
      <w:r w:rsidRPr="00A417BC">
        <w:t>satu</w:t>
      </w:r>
      <w:r w:rsidR="00BE0A6B" w:rsidRPr="00A417BC">
        <w:t xml:space="preserve"> </w:t>
      </w:r>
      <w:proofErr w:type="spellStart"/>
      <w:r w:rsidR="00BE0A6B" w:rsidRPr="00A417BC">
        <w:t>konstruktor</w:t>
      </w:r>
      <w:proofErr w:type="spellEnd"/>
      <w:r w:rsidR="00BE0A6B" w:rsidRPr="00A417BC">
        <w:t xml:space="preserve"> berparameter.</w:t>
      </w:r>
      <w:r w:rsidRPr="00A417BC">
        <w:t xml:space="preserve"> </w:t>
      </w:r>
      <w:proofErr w:type="spellStart"/>
      <w:r w:rsidRPr="00A417BC">
        <w:t>Konstruktor</w:t>
      </w:r>
      <w:proofErr w:type="spellEnd"/>
      <w:r w:rsidRPr="00A417BC">
        <w:t xml:space="preserve"> merupakan </w:t>
      </w:r>
      <w:proofErr w:type="spellStart"/>
      <w:r w:rsidRPr="00A417BC">
        <w:t>method</w:t>
      </w:r>
      <w:proofErr w:type="spellEnd"/>
      <w:r w:rsidRPr="00A417BC">
        <w:t xml:space="preserve"> Istimewa, penempatan kode program untuk </w:t>
      </w:r>
      <w:proofErr w:type="spellStart"/>
      <w:r w:rsidRPr="00A417BC">
        <w:t>konstruktor</w:t>
      </w:r>
      <w:proofErr w:type="spellEnd"/>
      <w:r w:rsidRPr="00A417BC">
        <w:t xml:space="preserve"> dapat diperlakukan sama seperti </w:t>
      </w:r>
      <w:proofErr w:type="spellStart"/>
      <w:r w:rsidRPr="00A417BC">
        <w:t>method</w:t>
      </w:r>
      <w:proofErr w:type="spellEnd"/>
      <w:r w:rsidRPr="00A417BC">
        <w:t xml:space="preserve"> yang lain (setelah atribut).</w:t>
      </w:r>
    </w:p>
    <w:p w14:paraId="30797444" w14:textId="59CE13D7" w:rsidR="006E106F" w:rsidRPr="00A417BC" w:rsidRDefault="008A41BD" w:rsidP="00A417BC">
      <w:pPr>
        <w:pStyle w:val="ListParagraph"/>
        <w:ind w:left="360" w:firstLine="0"/>
      </w:pPr>
      <w:r w:rsidRPr="00A417BC">
        <w:drawing>
          <wp:inline distT="0" distB="0" distL="0" distR="0" wp14:anchorId="51DC12CB" wp14:editId="74E329A2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C6D" w14:textId="1A9DE829" w:rsidR="008A41BD" w:rsidRPr="00A417BC" w:rsidRDefault="008A41BD" w:rsidP="00A417BC">
      <w:pPr>
        <w:pStyle w:val="ListParagraph"/>
        <w:ind w:left="360" w:firstLine="0"/>
        <w:rPr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</w:t>
      </w:r>
      <w:proofErr w:type="spellStart"/>
      <w:r w:rsidRPr="00A417BC">
        <w:rPr>
          <w:i/>
          <w:iCs/>
          <w:color w:val="C00000"/>
        </w:rPr>
        <w:t>sintaks</w:t>
      </w:r>
      <w:proofErr w:type="spellEnd"/>
      <w:r w:rsidRPr="00A417BC">
        <w:rPr>
          <w:i/>
          <w:iCs/>
          <w:color w:val="C00000"/>
        </w:rPr>
        <w:t xml:space="preserve"> </w:t>
      </w:r>
      <w:proofErr w:type="spellStart"/>
      <w:r w:rsidRPr="00A417BC">
        <w:rPr>
          <w:b/>
          <w:bCs/>
          <w:i/>
          <w:iCs/>
          <w:color w:val="C00000"/>
        </w:rPr>
        <w:t>this</w:t>
      </w:r>
      <w:proofErr w:type="spellEnd"/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31417661" w14:textId="72F327F3" w:rsidR="00F76EC5" w:rsidRPr="00A417BC" w:rsidRDefault="00BE0A6B" w:rsidP="00A417BC">
      <w:pPr>
        <w:pStyle w:val="ListParagraph"/>
        <w:numPr>
          <w:ilvl w:val="0"/>
          <w:numId w:val="4"/>
        </w:numPr>
      </w:pPr>
      <w:r w:rsidRPr="00A417BC">
        <w:t xml:space="preserve">Buka kembali </w:t>
      </w:r>
      <w:proofErr w:type="spellStart"/>
      <w:r w:rsidRPr="00A417BC">
        <w:t>clas</w:t>
      </w:r>
      <w:r w:rsidR="006E106F" w:rsidRPr="00A417BC">
        <w:t>s</w:t>
      </w:r>
      <w:proofErr w:type="spellEnd"/>
      <w:r w:rsidR="006E106F" w:rsidRPr="00A417BC">
        <w:t xml:space="preserve"> </w:t>
      </w:r>
      <w:proofErr w:type="spellStart"/>
      <w:r w:rsidR="006E106F" w:rsidRPr="00A417BC">
        <w:rPr>
          <w:b/>
          <w:bCs/>
        </w:rPr>
        <w:t>BukuMain</w:t>
      </w:r>
      <w:proofErr w:type="spellEnd"/>
      <w:r w:rsidRPr="00A417BC">
        <w:t xml:space="preserve">. </w:t>
      </w:r>
      <w:r w:rsidR="006E106F" w:rsidRPr="00A417BC">
        <w:t>B</w:t>
      </w:r>
      <w:r w:rsidRPr="00A417BC">
        <w:t xml:space="preserve">uat sebuah </w:t>
      </w:r>
      <w:proofErr w:type="spellStart"/>
      <w:r w:rsidRPr="00A417BC">
        <w:t>obje</w:t>
      </w:r>
      <w:r w:rsidR="006E106F" w:rsidRPr="00A417BC">
        <w:t>ct</w:t>
      </w:r>
      <w:proofErr w:type="spellEnd"/>
      <w:r w:rsidRPr="00A417BC">
        <w:t xml:space="preserve"> lagi </w:t>
      </w:r>
      <w:r w:rsidR="008A41BD" w:rsidRPr="00A417BC">
        <w:t xml:space="preserve">bernama </w:t>
      </w:r>
      <w:r w:rsidR="008A41BD" w:rsidRPr="00A417BC">
        <w:rPr>
          <w:b/>
          <w:bCs/>
        </w:rPr>
        <w:t>bk2</w:t>
      </w:r>
      <w:r w:rsidR="008A41BD" w:rsidRPr="00A417BC">
        <w:t xml:space="preserve"> </w:t>
      </w:r>
      <w:r w:rsidRPr="00A417BC">
        <w:t xml:space="preserve">dengan menggunakan </w:t>
      </w:r>
      <w:proofErr w:type="spellStart"/>
      <w:r w:rsidRPr="00A417BC">
        <w:t>konstruktor</w:t>
      </w:r>
      <w:proofErr w:type="spellEnd"/>
      <w:r w:rsidRPr="00A417BC">
        <w:t xml:space="preserve"> berparameter.</w:t>
      </w:r>
    </w:p>
    <w:p w14:paraId="7CCA669D" w14:textId="30DCF8DD" w:rsidR="008A41BD" w:rsidRPr="00A417BC" w:rsidRDefault="008A41BD" w:rsidP="00A417BC">
      <w:pPr>
        <w:pStyle w:val="ListParagraph"/>
        <w:ind w:left="360" w:firstLine="0"/>
      </w:pPr>
      <w:r w:rsidRPr="00A417B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E8A95" wp14:editId="7094D579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2EAB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drawing>
          <wp:inline distT="0" distB="0" distL="0" distR="0" wp14:anchorId="673CAE57" wp14:editId="483192E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5BE" w14:textId="77777777" w:rsidR="008A41BD" w:rsidRPr="00A417BC" w:rsidRDefault="008A41BD" w:rsidP="00A417BC">
      <w:pPr>
        <w:pStyle w:val="ListParagraph"/>
        <w:numPr>
          <w:ilvl w:val="0"/>
          <w:numId w:val="4"/>
        </w:numPr>
      </w:pPr>
      <w:proofErr w:type="spellStart"/>
      <w:r w:rsidRPr="00A417BC">
        <w:t>Compile</w:t>
      </w:r>
      <w:proofErr w:type="spellEnd"/>
      <w:r w:rsidRPr="00A417BC">
        <w:t xml:space="preserve"> dan </w:t>
      </w:r>
      <w:proofErr w:type="spellStart"/>
      <w:r w:rsidRPr="00A417BC">
        <w:t>run</w:t>
      </w:r>
      <w:proofErr w:type="spellEnd"/>
      <w:r w:rsidRPr="00A417BC">
        <w:t xml:space="preserve"> program.</w:t>
      </w:r>
    </w:p>
    <w:p w14:paraId="4FDDA38C" w14:textId="70C6D25E" w:rsidR="008A41BD" w:rsidRPr="00A417BC" w:rsidRDefault="008A41BD" w:rsidP="00A417BC">
      <w:pPr>
        <w:pStyle w:val="ListParagraph"/>
        <w:numPr>
          <w:ilvl w:val="0"/>
          <w:numId w:val="4"/>
        </w:numPr>
      </w:pP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Commit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dan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push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kode program ke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Github</w:t>
      </w:r>
      <w:proofErr w:type="spellEnd"/>
    </w:p>
    <w:p w14:paraId="3F43F4C7" w14:textId="77777777" w:rsidR="00BE0A6B" w:rsidRPr="00A417BC" w:rsidRDefault="00BE0A6B" w:rsidP="00A417BC">
      <w:pPr>
        <w:pStyle w:val="ListParagraph"/>
        <w:ind w:left="360" w:firstLine="0"/>
      </w:pPr>
    </w:p>
    <w:p w14:paraId="2D125CDF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bookmarkStart w:id="11" w:name="_Toc11246550"/>
      <w:r w:rsidRPr="00A417BC">
        <w:lastRenderedPageBreak/>
        <w:t>Verifikasi Hasil Percobaan</w:t>
      </w:r>
      <w:bookmarkEnd w:id="11"/>
    </w:p>
    <w:p w14:paraId="6C7EE2FB" w14:textId="65556D75" w:rsidR="00BE0A6B" w:rsidRPr="00A417BC" w:rsidRDefault="00BE0A6B" w:rsidP="00A417BC">
      <w:r w:rsidRPr="00A417BC">
        <w:t xml:space="preserve">Cocokkan hasil </w:t>
      </w:r>
      <w:proofErr w:type="spellStart"/>
      <w:r w:rsidRPr="00A417BC">
        <w:t>compile</w:t>
      </w:r>
      <w:proofErr w:type="spellEnd"/>
      <w:r w:rsidRPr="00A417BC">
        <w:t xml:space="preserve"> kode program </w:t>
      </w:r>
      <w:r w:rsidR="00594E25" w:rsidRPr="00A417BC">
        <w:t>Anda</w:t>
      </w:r>
      <w:r w:rsidRPr="00A417BC">
        <w:t xml:space="preserve"> dengan gambar berikut ini.</w:t>
      </w:r>
    </w:p>
    <w:p w14:paraId="115807A7" w14:textId="16823D63" w:rsidR="008A41BD" w:rsidRPr="00A417BC" w:rsidRDefault="006819C9" w:rsidP="00A417BC">
      <w:r w:rsidRPr="00A417BC">
        <w:drawing>
          <wp:inline distT="0" distB="0" distL="0" distR="0" wp14:anchorId="1D79BEA8" wp14:editId="21E76B77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Pr="00A417BC" w:rsidRDefault="00BE0A6B" w:rsidP="00A417BC">
      <w:pPr>
        <w:ind w:firstLine="0"/>
      </w:pPr>
    </w:p>
    <w:p w14:paraId="76946D55" w14:textId="77777777" w:rsidR="00BE0A6B" w:rsidRPr="00A417BC" w:rsidRDefault="00BE0A6B" w:rsidP="00A417BC">
      <w:pPr>
        <w:pStyle w:val="Sub-bab2"/>
        <w:numPr>
          <w:ilvl w:val="2"/>
          <w:numId w:val="26"/>
        </w:numPr>
        <w:spacing w:after="0" w:line="360" w:lineRule="auto"/>
        <w:outlineLvl w:val="2"/>
      </w:pPr>
      <w:r w:rsidRPr="00A417BC">
        <w:t>Pertanyaan</w:t>
      </w:r>
    </w:p>
    <w:p w14:paraId="37334A51" w14:textId="34AE98DE" w:rsidR="00BE0A6B" w:rsidRPr="00A417BC" w:rsidRDefault="007A137B" w:rsidP="00A417BC">
      <w:pPr>
        <w:pStyle w:val="ListParagraph"/>
        <w:numPr>
          <w:ilvl w:val="0"/>
          <w:numId w:val="23"/>
        </w:numPr>
      </w:pPr>
      <w:r w:rsidRPr="00A417BC">
        <w:t>Pada</w:t>
      </w:r>
      <w:r w:rsidR="00BE0A6B" w:rsidRPr="00A417BC">
        <w:t xml:space="preserve"> </w:t>
      </w:r>
      <w:proofErr w:type="spellStart"/>
      <w:r w:rsidR="00BE0A6B" w:rsidRPr="00A417BC">
        <w:t>clas</w:t>
      </w:r>
      <w:r w:rsidRPr="00A417BC">
        <w:t>s</w:t>
      </w:r>
      <w:proofErr w:type="spellEnd"/>
      <w:r w:rsidRPr="00A417BC">
        <w:t xml:space="preserve"> </w:t>
      </w:r>
      <w:r w:rsidRPr="00A417BC">
        <w:rPr>
          <w:b/>
          <w:bCs/>
        </w:rPr>
        <w:t>Buku</w:t>
      </w:r>
      <w:r w:rsidRPr="00A417BC">
        <w:t xml:space="preserve"> di Percobaan 3, tunjukkan </w:t>
      </w:r>
      <w:r w:rsidR="00BE0A6B" w:rsidRPr="00A417BC">
        <w:t xml:space="preserve">baris </w:t>
      </w:r>
      <w:r w:rsidRPr="00A417BC">
        <w:t>kode program yang digunakan untuk men</w:t>
      </w:r>
      <w:r w:rsidR="00BE0A6B" w:rsidRPr="00A417BC">
        <w:t>deklarasi</w:t>
      </w:r>
      <w:r w:rsidRPr="00A417BC">
        <w:t>kan</w:t>
      </w:r>
      <w:r w:rsidR="00BE0A6B" w:rsidRPr="00A417BC">
        <w:t xml:space="preserve"> </w:t>
      </w:r>
      <w:proofErr w:type="spellStart"/>
      <w:r w:rsidR="00BE0A6B" w:rsidRPr="00A417BC">
        <w:t>konstruktor</w:t>
      </w:r>
      <w:proofErr w:type="spellEnd"/>
      <w:r w:rsidR="00BE0A6B" w:rsidRPr="00A417BC">
        <w:t xml:space="preserve"> berparameter</w:t>
      </w:r>
      <w:r w:rsidRPr="00A417BC">
        <w:t>!</w:t>
      </w:r>
    </w:p>
    <w:p w14:paraId="4B7CF5F5" w14:textId="4E34319A" w:rsidR="00BE0A6B" w:rsidRPr="00A417BC" w:rsidRDefault="00BE0A6B" w:rsidP="00A417BC">
      <w:pPr>
        <w:pStyle w:val="ListParagraph"/>
        <w:numPr>
          <w:ilvl w:val="0"/>
          <w:numId w:val="23"/>
        </w:numPr>
      </w:pPr>
      <w:r w:rsidRPr="00A417BC">
        <w:t xml:space="preserve">Perhatikan </w:t>
      </w:r>
      <w:proofErr w:type="spellStart"/>
      <w:r w:rsidRPr="00A417BC">
        <w:t>class</w:t>
      </w:r>
      <w:proofErr w:type="spellEnd"/>
      <w:r w:rsidR="007A137B" w:rsidRPr="00A417BC">
        <w:t xml:space="preserve"> </w:t>
      </w:r>
      <w:proofErr w:type="spellStart"/>
      <w:r w:rsidR="007A137B" w:rsidRPr="00A417BC">
        <w:rPr>
          <w:b/>
          <w:bCs/>
        </w:rPr>
        <w:t>BukuMain</w:t>
      </w:r>
      <w:proofErr w:type="spellEnd"/>
      <w:r w:rsidR="007A137B" w:rsidRPr="00A417BC">
        <w:t>.</w:t>
      </w:r>
      <w:r w:rsidRPr="00A417BC">
        <w:t xml:space="preserve"> </w:t>
      </w:r>
      <w:r w:rsidR="007A137B" w:rsidRPr="00A417BC">
        <w:t>A</w:t>
      </w:r>
      <w:r w:rsidRPr="00A417BC">
        <w:t xml:space="preserve">pa sebenarnya yang dilakukan pada baris program </w:t>
      </w:r>
      <w:r w:rsidR="007A137B" w:rsidRPr="00A417BC">
        <w:t>berikut</w:t>
      </w:r>
      <w:r w:rsidRPr="00A417BC">
        <w:t xml:space="preserve">? </w:t>
      </w:r>
    </w:p>
    <w:p w14:paraId="13F49452" w14:textId="4E7CDC22" w:rsidR="00BE0A6B" w:rsidRPr="00A417BC" w:rsidRDefault="007A137B" w:rsidP="00A417BC">
      <w:pPr>
        <w:pStyle w:val="ListParagraph"/>
        <w:ind w:firstLine="0"/>
      </w:pPr>
      <w:r w:rsidRPr="00A417BC">
        <w:drawing>
          <wp:inline distT="0" distB="0" distL="0" distR="0" wp14:anchorId="368384EB" wp14:editId="78E4DCA8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75D" w14:textId="56F6B85A" w:rsidR="007A137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Hapus </w:t>
      </w:r>
      <w:proofErr w:type="spellStart"/>
      <w:r w:rsidRPr="00A417BC">
        <w:t>konstruktor</w:t>
      </w:r>
      <w:proofErr w:type="spellEnd"/>
      <w:r w:rsidRPr="00A417BC">
        <w:t xml:space="preserve"> </w:t>
      </w:r>
      <w:proofErr w:type="spellStart"/>
      <w:r w:rsidRPr="00A417BC">
        <w:t>default</w:t>
      </w:r>
      <w:proofErr w:type="spellEnd"/>
      <w:r w:rsidRPr="00A417BC">
        <w:t xml:space="preserve"> pada </w:t>
      </w:r>
      <w:proofErr w:type="spellStart"/>
      <w:r w:rsidRPr="00A417BC">
        <w:t>class</w:t>
      </w:r>
      <w:proofErr w:type="spellEnd"/>
      <w:r w:rsidRPr="00A417BC">
        <w:t xml:space="preserve"> </w:t>
      </w:r>
      <w:r w:rsidRPr="00A417BC">
        <w:rPr>
          <w:b/>
          <w:bCs/>
        </w:rPr>
        <w:t>Buku</w:t>
      </w:r>
      <w:r w:rsidRPr="00A417BC">
        <w:t xml:space="preserve">, kemudian </w:t>
      </w:r>
      <w:proofErr w:type="spellStart"/>
      <w:r w:rsidRPr="00A417BC">
        <w:t>compile</w:t>
      </w:r>
      <w:proofErr w:type="spellEnd"/>
      <w:r w:rsidRPr="00A417BC">
        <w:t xml:space="preserve"> dan </w:t>
      </w:r>
      <w:proofErr w:type="spellStart"/>
      <w:r w:rsidRPr="00A417BC">
        <w:t>run</w:t>
      </w:r>
      <w:proofErr w:type="spellEnd"/>
      <w:r w:rsidRPr="00A417BC">
        <w:t xml:space="preserve"> program. Bagaimana hasilnya? Jelaskan mengapa hasilnya demikian!</w:t>
      </w:r>
    </w:p>
    <w:p w14:paraId="14D3AF1D" w14:textId="519EDCEB" w:rsidR="0092784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 xml:space="preserve">Setelah melakukan </w:t>
      </w:r>
      <w:proofErr w:type="spellStart"/>
      <w:r w:rsidRPr="00A417BC">
        <w:t>instansiasi</w:t>
      </w:r>
      <w:proofErr w:type="spellEnd"/>
      <w:r w:rsidRPr="00A417BC">
        <w:t xml:space="preserve"> </w:t>
      </w:r>
      <w:proofErr w:type="spellStart"/>
      <w:r w:rsidRPr="00A417BC">
        <w:t>object</w:t>
      </w:r>
      <w:proofErr w:type="spellEnd"/>
      <w:r w:rsidRPr="00A417BC">
        <w:t xml:space="preserve">, apakah </w:t>
      </w:r>
      <w:proofErr w:type="spellStart"/>
      <w:r w:rsidRPr="00A417BC">
        <w:t>method</w:t>
      </w:r>
      <w:proofErr w:type="spellEnd"/>
      <w:r w:rsidRPr="00A417BC">
        <w:t xml:space="preserve"> di dalam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6819C9" w:rsidRPr="00A417BC">
        <w:rPr>
          <w:b/>
          <w:bCs/>
        </w:rPr>
        <w:t>Buku</w:t>
      </w:r>
      <w:r w:rsidR="006819C9" w:rsidRPr="00A417BC">
        <w:t xml:space="preserve"> </w:t>
      </w:r>
      <w:r w:rsidRPr="00A417BC">
        <w:t>harus diakses secara berurutan? Jelaskan alasannya!</w:t>
      </w:r>
    </w:p>
    <w:p w14:paraId="28EAB8E0" w14:textId="727CB960" w:rsidR="00BE0A6B" w:rsidRPr="00A417BC" w:rsidRDefault="0092784B" w:rsidP="00A417BC">
      <w:pPr>
        <w:pStyle w:val="ListParagraph"/>
        <w:numPr>
          <w:ilvl w:val="0"/>
          <w:numId w:val="23"/>
        </w:numPr>
      </w:pPr>
      <w:r w:rsidRPr="00A417BC">
        <w:t>B</w:t>
      </w:r>
      <w:r w:rsidR="00BE0A6B" w:rsidRPr="00A417BC">
        <w:t xml:space="preserve">uat </w:t>
      </w:r>
      <w:proofErr w:type="spellStart"/>
      <w:r w:rsidR="00BE0A6B" w:rsidRPr="00A417BC">
        <w:t>obje</w:t>
      </w:r>
      <w:r w:rsidRPr="00A417BC">
        <w:t>ct</w:t>
      </w:r>
      <w:proofErr w:type="spellEnd"/>
      <w:r w:rsidRPr="00A417BC">
        <w:t xml:space="preserve"> baru</w:t>
      </w:r>
      <w:r w:rsidR="00BE0A6B" w:rsidRPr="00A417BC">
        <w:t xml:space="preserve">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</w:t>
      </w:r>
      <w:proofErr w:type="spellStart"/>
      <w:r w:rsidRPr="00A417BC">
        <w:rPr>
          <w:b/>
          <w:color w:val="0070C0"/>
        </w:rPr>
        <w:t>NamaMahasiswa</w:t>
      </w:r>
      <w:proofErr w:type="spellEnd"/>
      <w:r w:rsidRPr="00A417BC">
        <w:rPr>
          <w:b/>
          <w:color w:val="0070C0"/>
        </w:rPr>
        <w:t>&gt;</w:t>
      </w:r>
      <w:r w:rsidR="00BE0A6B" w:rsidRPr="00A417BC">
        <w:t xml:space="preserve"> menggunakan </w:t>
      </w:r>
      <w:proofErr w:type="spellStart"/>
      <w:r w:rsidR="00BE0A6B" w:rsidRPr="00A417BC">
        <w:t>konstruktor</w:t>
      </w:r>
      <w:proofErr w:type="spellEnd"/>
      <w:r w:rsidR="00BE0A6B" w:rsidRPr="00A417BC">
        <w:t xml:space="preserve"> berparameter dari </w:t>
      </w:r>
      <w:proofErr w:type="spellStart"/>
      <w:r w:rsidR="00BE0A6B" w:rsidRPr="00A417BC">
        <w:t>clas</w:t>
      </w:r>
      <w:r w:rsidRPr="00A417BC">
        <w:t>s</w:t>
      </w:r>
      <w:proofErr w:type="spellEnd"/>
      <w:r w:rsidRPr="00A417BC">
        <w:t xml:space="preserve"> </w:t>
      </w:r>
      <w:r w:rsidRPr="00A417BC">
        <w:rPr>
          <w:b/>
          <w:bCs/>
        </w:rPr>
        <w:t>Buku</w:t>
      </w:r>
      <w:r w:rsidRPr="00A417BC">
        <w:t>!</w:t>
      </w:r>
    </w:p>
    <w:p w14:paraId="2F9C50E1" w14:textId="1AD7966A" w:rsidR="00CB2C14" w:rsidRPr="00A417BC" w:rsidRDefault="00CB2C14" w:rsidP="00A417BC">
      <w:pPr>
        <w:pStyle w:val="ListParagraph"/>
        <w:numPr>
          <w:ilvl w:val="0"/>
          <w:numId w:val="23"/>
        </w:numPr>
      </w:pP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Commit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dan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push</w:t>
      </w:r>
      <w:proofErr w:type="spellEnd"/>
      <w:r w:rsidRPr="00A417BC">
        <w:rPr>
          <w:rFonts w:ascii="Calibri" w:eastAsia="Calibri" w:hAnsi="Calibri" w:cs="Calibri"/>
          <w:b/>
          <w:bCs/>
          <w:color w:val="000000"/>
        </w:rPr>
        <w:t xml:space="preserve"> kode program ke </w:t>
      </w:r>
      <w:proofErr w:type="spellStart"/>
      <w:r w:rsidRPr="00A417BC">
        <w:rPr>
          <w:rFonts w:ascii="Calibri" w:eastAsia="Calibri" w:hAnsi="Calibri" w:cs="Calibri"/>
          <w:b/>
          <w:bCs/>
          <w:color w:val="000000"/>
        </w:rPr>
        <w:t>Github</w:t>
      </w:r>
      <w:proofErr w:type="spellEnd"/>
    </w:p>
    <w:p w14:paraId="5F15C15A" w14:textId="77777777" w:rsidR="00E55D35" w:rsidRPr="00A417BC" w:rsidRDefault="00E55D35" w:rsidP="00A417BC">
      <w:pPr>
        <w:pStyle w:val="ListParagraph"/>
        <w:ind w:firstLine="0"/>
      </w:pPr>
    </w:p>
    <w:p w14:paraId="14488C8D" w14:textId="1BE283A0" w:rsidR="00BE0A6B" w:rsidRPr="00A417BC" w:rsidRDefault="000A6522" w:rsidP="00A417BC">
      <w:pPr>
        <w:pStyle w:val="Sub-bab1"/>
        <w:numPr>
          <w:ilvl w:val="1"/>
          <w:numId w:val="33"/>
        </w:numPr>
        <w:tabs>
          <w:tab w:val="left" w:pos="425"/>
        </w:tabs>
        <w:spacing w:after="0" w:line="360" w:lineRule="auto"/>
        <w:outlineLvl w:val="1"/>
      </w:pPr>
      <w:r w:rsidRPr="00A417BC">
        <w:t>Latihan Praktikum</w:t>
      </w:r>
    </w:p>
    <w:p w14:paraId="5BE052B0" w14:textId="207B2842" w:rsidR="00DB51A3" w:rsidRPr="00A417BC" w:rsidRDefault="00DB51A3" w:rsidP="00A417BC">
      <w:pPr>
        <w:ind w:left="426" w:firstLine="0"/>
        <w:rPr>
          <w:b/>
          <w:bCs/>
        </w:rPr>
      </w:pPr>
      <w:r w:rsidRPr="00A417BC">
        <w:rPr>
          <w:b/>
          <w:bCs/>
        </w:rPr>
        <w:t xml:space="preserve">Waktu : </w:t>
      </w:r>
      <w:r w:rsidR="006819C9" w:rsidRPr="00A417BC">
        <w:rPr>
          <w:b/>
          <w:bCs/>
        </w:rPr>
        <w:t>1</w:t>
      </w:r>
      <w:r w:rsidR="006B447B" w:rsidRPr="00A417BC">
        <w:rPr>
          <w:b/>
          <w:bCs/>
        </w:rPr>
        <w:t>5</w:t>
      </w:r>
      <w:r w:rsidRPr="00A417BC">
        <w:rPr>
          <w:b/>
          <w:bCs/>
        </w:rPr>
        <w:t>0 Menit</w:t>
      </w:r>
    </w:p>
    <w:p w14:paraId="0CD1DF7E" w14:textId="799510D9" w:rsidR="00BE0A6B" w:rsidRPr="00A417BC" w:rsidRDefault="00914ED9" w:rsidP="00A417BC">
      <w:pPr>
        <w:pStyle w:val="ListParagraph"/>
        <w:numPr>
          <w:ilvl w:val="0"/>
          <w:numId w:val="5"/>
        </w:numPr>
        <w:tabs>
          <w:tab w:val="left" w:pos="9000"/>
        </w:tabs>
        <w:ind w:left="360"/>
      </w:pPr>
      <w:r w:rsidRPr="00A417BC">
        <w:t xml:space="preserve">Pada </w:t>
      </w:r>
      <w:proofErr w:type="spellStart"/>
      <w:r w:rsidRPr="00A417BC">
        <w:t>class</w:t>
      </w:r>
      <w:proofErr w:type="spellEnd"/>
      <w:r w:rsidRPr="00A417BC">
        <w:t xml:space="preserve"> Buku yang telah dibuat, tambahkan </w:t>
      </w:r>
      <w:r w:rsidR="006819C9" w:rsidRPr="00A417BC">
        <w:t>tiga</w:t>
      </w:r>
      <w:r w:rsidRPr="00A417BC">
        <w:t xml:space="preserve"> </w:t>
      </w:r>
      <w:proofErr w:type="spellStart"/>
      <w:r w:rsidRPr="00A417BC">
        <w:t>method</w:t>
      </w:r>
      <w:proofErr w:type="spellEnd"/>
      <w:r w:rsidRPr="00A417BC">
        <w:t xml:space="preserve"> </w:t>
      </w:r>
      <w:r w:rsidR="006819C9" w:rsidRPr="00A417BC">
        <w:t xml:space="preserve">yaitu </w:t>
      </w:r>
      <w:proofErr w:type="spellStart"/>
      <w:r w:rsidR="006819C9" w:rsidRPr="00A417BC">
        <w:rPr>
          <w:b/>
          <w:bCs/>
        </w:rPr>
        <w:t>hitungHargaTotal</w:t>
      </w:r>
      <w:proofErr w:type="spellEnd"/>
      <w:r w:rsidR="006819C9" w:rsidRPr="00A417BC">
        <w:rPr>
          <w:b/>
          <w:bCs/>
        </w:rPr>
        <w:t>()</w:t>
      </w:r>
      <w:r w:rsidR="006819C9" w:rsidRPr="00A417BC">
        <w:t xml:space="preserve">, </w:t>
      </w:r>
      <w:proofErr w:type="spellStart"/>
      <w:r w:rsidR="006819C9" w:rsidRPr="00A417BC">
        <w:rPr>
          <w:b/>
          <w:bCs/>
        </w:rPr>
        <w:t>hitungDiskon</w:t>
      </w:r>
      <w:proofErr w:type="spellEnd"/>
      <w:r w:rsidR="006819C9" w:rsidRPr="00A417BC">
        <w:rPr>
          <w:b/>
          <w:bCs/>
        </w:rPr>
        <w:t>()</w:t>
      </w:r>
      <w:r w:rsidR="006819C9" w:rsidRPr="00A417BC">
        <w:t xml:space="preserve">, dan </w:t>
      </w:r>
      <w:proofErr w:type="spellStart"/>
      <w:r w:rsidR="006819C9" w:rsidRPr="00A417BC">
        <w:rPr>
          <w:b/>
          <w:bCs/>
        </w:rPr>
        <w:t>hitungHargaBayar</w:t>
      </w:r>
      <w:proofErr w:type="spellEnd"/>
      <w:r w:rsidR="006819C9" w:rsidRPr="00A417BC">
        <w:rPr>
          <w:b/>
          <w:bCs/>
        </w:rPr>
        <w:t>()</w:t>
      </w:r>
      <w:r w:rsidR="006819C9" w:rsidRPr="00A417BC">
        <w:t xml:space="preserve"> dengan penjelasan sebagai berikut:</w:t>
      </w:r>
    </w:p>
    <w:p w14:paraId="6A7799F8" w14:textId="383FBB08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rPr>
          <w:b/>
          <w:bCs/>
        </w:rPr>
        <w:t>hitungHargaTotal</w:t>
      </w:r>
      <w:proofErr w:type="spellEnd"/>
      <w:r w:rsidRPr="00A417BC">
        <w:rPr>
          <w:b/>
          <w:bCs/>
        </w:rPr>
        <w:t>()</w:t>
      </w:r>
      <w:r w:rsidRPr="00A417BC">
        <w:t xml:space="preserve"> digunakan untuk menghitung harga total yang merupakan perkalian antara harga dengan jumlah </w:t>
      </w:r>
      <w:r w:rsidR="006819C9" w:rsidRPr="00A417BC">
        <w:t>buku yang terjual</w:t>
      </w:r>
    </w:p>
    <w:p w14:paraId="095ABDF3" w14:textId="61D92356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rPr>
          <w:b/>
          <w:bCs/>
        </w:rPr>
        <w:t>hitungDiskon</w:t>
      </w:r>
      <w:proofErr w:type="spellEnd"/>
      <w:r w:rsidRPr="00A417BC">
        <w:rPr>
          <w:b/>
          <w:bCs/>
        </w:rPr>
        <w:t>()</w:t>
      </w:r>
      <w:r w:rsidRPr="00A417BC">
        <w:t xml:space="preserve"> digunakan untuk menghitung diskon dengan aturan</w:t>
      </w:r>
      <w:r w:rsidR="006819C9" w:rsidRPr="00A417BC">
        <w:t xml:space="preserve"> berikut</w:t>
      </w:r>
      <w:r w:rsidRPr="00A417BC">
        <w:t>:</w:t>
      </w:r>
    </w:p>
    <w:p w14:paraId="7935DA9B" w14:textId="301B251C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lebih dari</w:t>
      </w:r>
      <w:r w:rsidRPr="00A417BC">
        <w:t xml:space="preserve"> 1</w:t>
      </w:r>
      <w:r w:rsidR="006819C9" w:rsidRPr="00A417BC">
        <w:t>5</w:t>
      </w:r>
      <w:r w:rsidRPr="00A417BC">
        <w:t xml:space="preserve">0000, </w:t>
      </w:r>
      <w:r w:rsidR="006819C9" w:rsidRPr="00A417BC">
        <w:t>maka harga di</w:t>
      </w:r>
      <w:r w:rsidRPr="00A417BC">
        <w:t xml:space="preserve">diskon </w:t>
      </w:r>
      <w:r w:rsidR="006819C9" w:rsidRPr="00A417BC">
        <w:t xml:space="preserve">sebesar </w:t>
      </w:r>
      <w:r w:rsidRPr="00A417BC">
        <w:t>1</w:t>
      </w:r>
      <w:r w:rsidR="006819C9" w:rsidRPr="00A417BC">
        <w:t>2</w:t>
      </w:r>
      <w:r w:rsidRPr="00A417BC">
        <w:t>%</w:t>
      </w:r>
    </w:p>
    <w:p w14:paraId="22106984" w14:textId="55A95F26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t xml:space="preserve">Jika harga total </w:t>
      </w:r>
      <w:r w:rsidR="006819C9" w:rsidRPr="00A417BC">
        <w:t>antara 7</w:t>
      </w:r>
      <w:r w:rsidRPr="00A417BC">
        <w:t>5000 sampai 1</w:t>
      </w:r>
      <w:r w:rsidR="006819C9" w:rsidRPr="00A417BC">
        <w:t>5</w:t>
      </w:r>
      <w:r w:rsidRPr="00A417BC">
        <w:t>0000</w:t>
      </w:r>
      <w:r w:rsidR="006819C9" w:rsidRPr="00A417BC">
        <w:t>, maka harga di</w:t>
      </w:r>
      <w:r w:rsidRPr="00A417BC">
        <w:t>diskon sebesar 5%</w:t>
      </w:r>
    </w:p>
    <w:p w14:paraId="6AACB482" w14:textId="2A0F0F21" w:rsidR="00BE0A6B" w:rsidRPr="00A417BC" w:rsidRDefault="00BE0A6B" w:rsidP="00A417BC">
      <w:pPr>
        <w:pStyle w:val="ListParagraph"/>
        <w:numPr>
          <w:ilvl w:val="2"/>
          <w:numId w:val="6"/>
        </w:numPr>
        <w:ind w:left="1080"/>
      </w:pPr>
      <w:r w:rsidRPr="00A417BC">
        <w:lastRenderedPageBreak/>
        <w:t xml:space="preserve">Jika </w:t>
      </w:r>
      <w:r w:rsidR="006819C9" w:rsidRPr="00A417BC">
        <w:t>harga total kurang dari 7</w:t>
      </w:r>
      <w:r w:rsidRPr="00A417BC">
        <w:t>5000</w:t>
      </w:r>
      <w:r w:rsidR="006819C9" w:rsidRPr="00A417BC">
        <w:t>,</w:t>
      </w:r>
      <w:r w:rsidRPr="00A417BC">
        <w:t xml:space="preserve"> </w:t>
      </w:r>
      <w:r w:rsidR="006819C9" w:rsidRPr="00A417BC">
        <w:t>maka harga tidak di</w:t>
      </w:r>
      <w:r w:rsidRPr="00A417BC">
        <w:t>diskon</w:t>
      </w:r>
    </w:p>
    <w:p w14:paraId="7E95CAF8" w14:textId="77777777" w:rsidR="00BE0A6B" w:rsidRPr="00A417BC" w:rsidRDefault="00BE0A6B" w:rsidP="00A417BC">
      <w:pPr>
        <w:pStyle w:val="ListParagraph"/>
        <w:numPr>
          <w:ilvl w:val="1"/>
          <w:numId w:val="6"/>
        </w:numPr>
        <w:ind w:left="720"/>
      </w:pP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rPr>
          <w:b/>
          <w:bCs/>
        </w:rPr>
        <w:t>hitungHargaBayar</w:t>
      </w:r>
      <w:proofErr w:type="spellEnd"/>
      <w:r w:rsidRPr="00A417BC">
        <w:rPr>
          <w:b/>
          <w:bCs/>
        </w:rPr>
        <w:t>()</w:t>
      </w:r>
      <w:r w:rsidRPr="00A417BC">
        <w:t xml:space="preserve"> digunakan untuk menghitung harga total setelah dikurangi diskon</w:t>
      </w:r>
    </w:p>
    <w:p w14:paraId="0643FAB9" w14:textId="2C98F2FE" w:rsidR="009A01FA" w:rsidRPr="00A417BC" w:rsidRDefault="009A01FA" w:rsidP="00A417BC">
      <w:pPr>
        <w:pStyle w:val="ListParagraph"/>
        <w:ind w:left="360" w:firstLine="0"/>
      </w:pPr>
      <w:proofErr w:type="spellStart"/>
      <w:r w:rsidRPr="00A417BC">
        <w:t>Class</w:t>
      </w:r>
      <w:proofErr w:type="spellEnd"/>
      <w:r w:rsidRPr="00A417BC">
        <w:t xml:space="preserve"> diagram </w:t>
      </w:r>
      <w:r w:rsidRPr="00A417BC">
        <w:rPr>
          <w:b/>
          <w:bCs/>
        </w:rPr>
        <w:t>Buku</w:t>
      </w:r>
      <w:r w:rsidRPr="00A417BC">
        <w:t xml:space="preserve"> setelah penambahan ketiga </w:t>
      </w:r>
      <w:proofErr w:type="spellStart"/>
      <w:r w:rsidRPr="00A417BC">
        <w:t>method</w:t>
      </w:r>
      <w:proofErr w:type="spellEnd"/>
      <w:r w:rsidRPr="00A417BC">
        <w:t xml:space="preserve">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A01FA" w:rsidRPr="00A417BC" w14:paraId="2E00DEE2" w14:textId="77777777" w:rsidTr="00426126">
        <w:trPr>
          <w:trHeight w:val="288"/>
        </w:trPr>
        <w:tc>
          <w:tcPr>
            <w:tcW w:w="4990" w:type="dxa"/>
          </w:tcPr>
          <w:p w14:paraId="245362C5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9A01FA" w:rsidRPr="00A417BC" w14:paraId="38327CED" w14:textId="77777777" w:rsidTr="00426126">
        <w:trPr>
          <w:trHeight w:val="288"/>
        </w:trPr>
        <w:tc>
          <w:tcPr>
            <w:tcW w:w="4990" w:type="dxa"/>
          </w:tcPr>
          <w:p w14:paraId="72734A3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 xml:space="preserve">judul: </w:t>
            </w:r>
            <w:proofErr w:type="spellStart"/>
            <w:r w:rsidRPr="00A417BC">
              <w:t>String</w:t>
            </w:r>
            <w:proofErr w:type="spellEnd"/>
          </w:p>
          <w:p w14:paraId="4BF3BA3C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 xml:space="preserve">pengarang: </w:t>
            </w:r>
            <w:proofErr w:type="spellStart"/>
            <w:r w:rsidRPr="00A417BC">
              <w:t>String</w:t>
            </w:r>
            <w:proofErr w:type="spellEnd"/>
          </w:p>
          <w:p w14:paraId="603C72ED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0A11D3D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68F91F4B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9A01FA" w:rsidRPr="00A417BC" w14:paraId="30D50ADE" w14:textId="77777777" w:rsidTr="00426126">
        <w:trPr>
          <w:trHeight w:val="288"/>
        </w:trPr>
        <w:tc>
          <w:tcPr>
            <w:tcW w:w="4990" w:type="dxa"/>
          </w:tcPr>
          <w:p w14:paraId="03EF7388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t>tampilInformasi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142FDD4F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r w:rsidRPr="00A417BC">
              <w:t>terjual(</w:t>
            </w:r>
            <w:proofErr w:type="spellStart"/>
            <w:r w:rsidRPr="00A417BC">
              <w:t>jml</w:t>
            </w:r>
            <w:proofErr w:type="spellEnd"/>
            <w:r w:rsidRPr="00A417BC">
              <w:t xml:space="preserve">: int): </w:t>
            </w:r>
            <w:proofErr w:type="spellStart"/>
            <w:r w:rsidRPr="00A417BC">
              <w:t>void</w:t>
            </w:r>
            <w:proofErr w:type="spellEnd"/>
          </w:p>
          <w:p w14:paraId="0B49DC52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t>restock</w:t>
            </w:r>
            <w:proofErr w:type="spellEnd"/>
            <w:r w:rsidRPr="00A417BC">
              <w:t xml:space="preserve">(n: int): </w:t>
            </w:r>
            <w:proofErr w:type="spellStart"/>
            <w:r w:rsidRPr="00A417BC">
              <w:t>void</w:t>
            </w:r>
            <w:proofErr w:type="spellEnd"/>
          </w:p>
          <w:p w14:paraId="68577474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t>gantiHarga</w:t>
            </w:r>
            <w:proofErr w:type="spellEnd"/>
            <w:r w:rsidRPr="00A417BC">
              <w:t>(</w:t>
            </w:r>
            <w:proofErr w:type="spellStart"/>
            <w:r w:rsidRPr="00A417BC">
              <w:t>hrg</w:t>
            </w:r>
            <w:proofErr w:type="spellEnd"/>
            <w:r w:rsidRPr="00A417BC">
              <w:t>: int): int</w:t>
            </w:r>
          </w:p>
          <w:p w14:paraId="5AD0E2CE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proofErr w:type="spellStart"/>
            <w:r w:rsidRPr="00A417BC">
              <w:rPr>
                <w:b/>
                <w:bCs/>
              </w:rPr>
              <w:t>hitungHargaTotal</w:t>
            </w:r>
            <w:proofErr w:type="spellEnd"/>
            <w:r w:rsidRPr="00A417BC">
              <w:rPr>
                <w:b/>
                <w:bCs/>
              </w:rPr>
              <w:t>(): int</w:t>
            </w:r>
          </w:p>
          <w:p w14:paraId="1437A480" w14:textId="77777777" w:rsidR="009A01FA" w:rsidRPr="00A417BC" w:rsidRDefault="009A01FA" w:rsidP="00A417B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proofErr w:type="spellStart"/>
            <w:r w:rsidRPr="00A417BC">
              <w:rPr>
                <w:b/>
                <w:bCs/>
              </w:rPr>
              <w:t>hitungDiskon</w:t>
            </w:r>
            <w:proofErr w:type="spellEnd"/>
            <w:r w:rsidRPr="00A417BC">
              <w:rPr>
                <w:b/>
                <w:bCs/>
              </w:rPr>
              <w:t>(): int</w:t>
            </w:r>
          </w:p>
          <w:p w14:paraId="2B95E73E" w14:textId="2639392F" w:rsidR="009A01FA" w:rsidRPr="00A417BC" w:rsidRDefault="009A01FA" w:rsidP="00A417BC">
            <w:pPr>
              <w:pStyle w:val="ListParagraph"/>
              <w:spacing w:line="240" w:lineRule="auto"/>
              <w:ind w:left="0" w:firstLine="170"/>
            </w:pPr>
            <w:proofErr w:type="spellStart"/>
            <w:r w:rsidRPr="00A417BC">
              <w:rPr>
                <w:b/>
                <w:bCs/>
              </w:rPr>
              <w:t>hitungHargaBayar</w:t>
            </w:r>
            <w:proofErr w:type="spellEnd"/>
            <w:r w:rsidRPr="00A417BC">
              <w:rPr>
                <w:b/>
                <w:bCs/>
              </w:rPr>
              <w:t>(): int</w:t>
            </w:r>
          </w:p>
        </w:tc>
      </w:tr>
    </w:tbl>
    <w:p w14:paraId="05600CFE" w14:textId="77777777" w:rsidR="009A01FA" w:rsidRPr="00A417BC" w:rsidRDefault="009A01FA" w:rsidP="00A417BC">
      <w:pPr>
        <w:pStyle w:val="ListParagraph"/>
        <w:ind w:left="360" w:firstLine="0"/>
      </w:pPr>
    </w:p>
    <w:p w14:paraId="539893F0" w14:textId="78FEAAB9" w:rsidR="00BE0A6B" w:rsidRPr="00A417BC" w:rsidRDefault="00BE0A6B" w:rsidP="00A417BC">
      <w:pPr>
        <w:pStyle w:val="ListParagraph"/>
        <w:numPr>
          <w:ilvl w:val="0"/>
          <w:numId w:val="5"/>
        </w:numPr>
        <w:ind w:left="360"/>
      </w:pPr>
      <w:r w:rsidRPr="00A417BC">
        <w:t xml:space="preserve">Buat program berdasarkan </w:t>
      </w:r>
      <w:proofErr w:type="spellStart"/>
      <w:r w:rsidRPr="00A417BC">
        <w:t>class</w:t>
      </w:r>
      <w:proofErr w:type="spellEnd"/>
      <w:r w:rsidRPr="00A417BC">
        <w:t xml:space="preserve"> </w:t>
      </w:r>
      <w:r w:rsidR="00A417BC" w:rsidRPr="00A417BC">
        <w:t xml:space="preserve">diagram </w:t>
      </w:r>
      <w:r w:rsidRPr="00A417BC">
        <w:t>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BE0A6B" w:rsidRPr="00A417BC" w14:paraId="30F3E144" w14:textId="77777777" w:rsidTr="006B447B">
        <w:tc>
          <w:tcPr>
            <w:tcW w:w="4989" w:type="dxa"/>
          </w:tcPr>
          <w:p w14:paraId="1F70442B" w14:textId="5DE18668" w:rsidR="00BE0A6B" w:rsidRPr="00A417BC" w:rsidRDefault="006B447B" w:rsidP="00A417B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BE0A6B" w:rsidRPr="00A417BC" w14:paraId="7E12C9F3" w14:textId="77777777" w:rsidTr="006B447B">
        <w:tc>
          <w:tcPr>
            <w:tcW w:w="4989" w:type="dxa"/>
          </w:tcPr>
          <w:p w14:paraId="1715B7A9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37338C9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FA52730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width</w:t>
            </w:r>
            <w:proofErr w:type="spellEnd"/>
            <w:r w:rsidRPr="00A417BC">
              <w:t>: int</w:t>
            </w:r>
          </w:p>
          <w:p w14:paraId="0DDD4E55" w14:textId="20280C01" w:rsidR="004B5D7E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height</w:t>
            </w:r>
            <w:proofErr w:type="spellEnd"/>
            <w:r w:rsidRPr="00A417BC">
              <w:t>: int</w:t>
            </w:r>
          </w:p>
        </w:tc>
      </w:tr>
      <w:tr w:rsidR="00BE0A6B" w:rsidRPr="00A417BC" w14:paraId="6F3F0D48" w14:textId="77777777" w:rsidTr="006B447B">
        <w:tc>
          <w:tcPr>
            <w:tcW w:w="4989" w:type="dxa"/>
          </w:tcPr>
          <w:p w14:paraId="31DA5C86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moveLeft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211C543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moveRight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56D7FCD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moveUp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370C117C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moveDown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1FF8518A" w14:textId="77777777" w:rsidR="00BE0A6B" w:rsidRPr="00A417BC" w:rsidRDefault="00BE0A6B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printPosition</w:t>
            </w:r>
            <w:proofErr w:type="spellEnd"/>
            <w:r w:rsidRPr="00A417BC">
              <w:t xml:space="preserve">(): </w:t>
            </w:r>
            <w:proofErr w:type="spellStart"/>
            <w:r w:rsidRPr="00A417BC">
              <w:t>void</w:t>
            </w:r>
            <w:proofErr w:type="spellEnd"/>
          </w:p>
          <w:p w14:paraId="6507972A" w14:textId="590C0611" w:rsidR="00F363EA" w:rsidRPr="00A417BC" w:rsidRDefault="00F363EA" w:rsidP="00A417BC">
            <w:pPr>
              <w:pStyle w:val="ListParagraph"/>
              <w:spacing w:line="240" w:lineRule="auto"/>
              <w:ind w:left="0" w:firstLine="100"/>
            </w:pPr>
            <w:proofErr w:type="spellStart"/>
            <w:r w:rsidRPr="00A417BC">
              <w:t>detectCollision</w:t>
            </w:r>
            <w:proofErr w:type="spellEnd"/>
            <w:r w:rsidRPr="00A417BC">
              <w:t xml:space="preserve">(x: int, y: int): </w:t>
            </w:r>
            <w:proofErr w:type="spellStart"/>
            <w:r w:rsidRPr="00A417BC">
              <w:t>void</w:t>
            </w:r>
            <w:proofErr w:type="spellEnd"/>
          </w:p>
        </w:tc>
      </w:tr>
    </w:tbl>
    <w:p w14:paraId="60ED79FE" w14:textId="77777777" w:rsidR="00BE0A6B" w:rsidRPr="00A417BC" w:rsidRDefault="00BE0A6B" w:rsidP="00A417BC">
      <w:pPr>
        <w:ind w:firstLine="0"/>
        <w:jc w:val="left"/>
      </w:pPr>
    </w:p>
    <w:p w14:paraId="77E02294" w14:textId="22DFA0BB" w:rsidR="00A417BC" w:rsidRPr="00A417BC" w:rsidRDefault="00A417BC" w:rsidP="00A417BC">
      <w:r w:rsidRPr="00A417BC">
        <w:t xml:space="preserve">Penjelasan dari atribut dan </w:t>
      </w:r>
      <w:proofErr w:type="spellStart"/>
      <w:r w:rsidRPr="00A417BC">
        <w:t>method</w:t>
      </w:r>
      <w:proofErr w:type="spellEnd"/>
      <w:r w:rsidRPr="00A417BC">
        <w:t xml:space="preserve"> pada </w:t>
      </w:r>
      <w:proofErr w:type="spellStart"/>
      <w:r w:rsidRPr="00A417BC">
        <w:t>class</w:t>
      </w:r>
      <w:proofErr w:type="spellEnd"/>
      <w:r w:rsidRPr="00A417BC">
        <w:t xml:space="preserve"> Dragon tersebut adalah sebagai berikut:</w:t>
      </w:r>
    </w:p>
    <w:p w14:paraId="116DE26A" w14:textId="02CC2BCF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</w:t>
      </w:r>
      <w:r w:rsidR="006B447B" w:rsidRPr="00A417BC">
        <w:t>dragon</w:t>
      </w:r>
      <w:r w:rsidRPr="00A417BC">
        <w:t xml:space="preserve">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3F93A784" w14:textId="77777777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r w:rsidRPr="00A417BC">
        <w:t xml:space="preserve">Atribut </w:t>
      </w:r>
      <w:proofErr w:type="spellStart"/>
      <w:r w:rsidRPr="00A417BC">
        <w:rPr>
          <w:b/>
          <w:bCs/>
        </w:rPr>
        <w:t>width</w:t>
      </w:r>
      <w:proofErr w:type="spellEnd"/>
      <w:r w:rsidRPr="00A417BC">
        <w:t xml:space="preserve"> digunakan untuk menyimpan lebar dari area permainan, sedangkan </w:t>
      </w:r>
      <w:proofErr w:type="spellStart"/>
      <w:r w:rsidRPr="00A417BC">
        <w:rPr>
          <w:b/>
          <w:bCs/>
        </w:rPr>
        <w:t>height</w:t>
      </w:r>
      <w:proofErr w:type="spellEnd"/>
      <w:r w:rsidRPr="00A417BC">
        <w:t xml:space="preserve"> untuk menyimpan panjang area</w:t>
      </w:r>
    </w:p>
    <w:p w14:paraId="1E8E56D6" w14:textId="07F0A7B8" w:rsidR="00BE0A6B" w:rsidRPr="00A417BC" w:rsidRDefault="00BE0A6B" w:rsidP="00A417BC">
      <w:pPr>
        <w:pStyle w:val="ListParagraph"/>
        <w:numPr>
          <w:ilvl w:val="1"/>
          <w:numId w:val="5"/>
        </w:numPr>
        <w:ind w:left="720"/>
      </w:pP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rPr>
          <w:b/>
          <w:bCs/>
        </w:rPr>
        <w:t>moveLeft</w:t>
      </w:r>
      <w:proofErr w:type="spellEnd"/>
      <w:r w:rsidRPr="00A417BC">
        <w:rPr>
          <w:b/>
          <w:bCs/>
        </w:rPr>
        <w:t>()</w:t>
      </w:r>
      <w:r w:rsidRPr="00A417BC">
        <w:t xml:space="preserve"> digunakan untuk mengubah posisi </w:t>
      </w:r>
      <w:r w:rsidR="006B447B" w:rsidRPr="00A417BC">
        <w:t>dragon</w:t>
      </w:r>
      <w:r w:rsidR="006B447B" w:rsidRPr="00A417BC">
        <w:t xml:space="preserve"> </w:t>
      </w:r>
      <w:r w:rsidRPr="00A417BC">
        <w:t xml:space="preserve">ke kiri (koordinat x akan berkurang 1), sedangkan </w:t>
      </w:r>
      <w:proofErr w:type="spellStart"/>
      <w:r w:rsidRPr="00A417BC">
        <w:rPr>
          <w:b/>
          <w:bCs/>
        </w:rPr>
        <w:t>moveRight</w:t>
      </w:r>
      <w:proofErr w:type="spellEnd"/>
      <w:r w:rsidRPr="00A417BC">
        <w:rPr>
          <w:b/>
          <w:bCs/>
        </w:rPr>
        <w:t>()</w:t>
      </w:r>
      <w:r w:rsidRPr="00A417BC">
        <w:t xml:space="preserve"> untuk bergerak ke kanan (koordinat x akan bertambah 1). Perlu diperhatikan bahwa koordinat x tidak boleh lebih kecil dari 0 atau lebih besar dari nilai </w:t>
      </w:r>
      <w:proofErr w:type="spellStart"/>
      <w:r w:rsidRPr="00A417BC">
        <w:t>width</w:t>
      </w:r>
      <w:proofErr w:type="spellEnd"/>
      <w:r w:rsidR="00F363EA" w:rsidRPr="00A417BC">
        <w:t xml:space="preserve">. Jika koordinat x &lt; 0 atau x &gt; </w:t>
      </w:r>
      <w:proofErr w:type="spellStart"/>
      <w:r w:rsidR="00F363EA" w:rsidRPr="00A417BC">
        <w:t>width</w:t>
      </w:r>
      <w:proofErr w:type="spellEnd"/>
      <w:r w:rsidR="00F363EA" w:rsidRPr="00A417BC">
        <w:t xml:space="preserve"> maka panggil </w:t>
      </w:r>
      <w:proofErr w:type="spellStart"/>
      <w:r w:rsidR="00F363EA" w:rsidRPr="00A417BC">
        <w:t>method</w:t>
      </w:r>
      <w:proofErr w:type="spellEnd"/>
      <w:r w:rsidR="00F363EA" w:rsidRPr="00A417BC">
        <w:t xml:space="preserve"> </w:t>
      </w:r>
      <w:proofErr w:type="spellStart"/>
      <w:r w:rsidR="00F363EA" w:rsidRPr="00A417BC">
        <w:rPr>
          <w:b/>
          <w:bCs/>
        </w:rPr>
        <w:t>detectCollision</w:t>
      </w:r>
      <w:proofErr w:type="spellEnd"/>
      <w:r w:rsidR="00F363EA" w:rsidRPr="00A417BC">
        <w:rPr>
          <w:b/>
          <w:bCs/>
        </w:rPr>
        <w:t>()</w:t>
      </w:r>
    </w:p>
    <w:p w14:paraId="294CF5A2" w14:textId="5671265D" w:rsidR="00F409FC" w:rsidRPr="00A417BC" w:rsidRDefault="00BE0A6B" w:rsidP="00A417BC">
      <w:pPr>
        <w:pStyle w:val="ListParagraph"/>
        <w:numPr>
          <w:ilvl w:val="1"/>
          <w:numId w:val="5"/>
        </w:numPr>
        <w:ind w:left="720"/>
      </w:pP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t>moveUp</w:t>
      </w:r>
      <w:proofErr w:type="spellEnd"/>
      <w:r w:rsidRPr="00A417BC">
        <w:t xml:space="preserve">() digunakan untuk mengubah posisi </w:t>
      </w:r>
      <w:r w:rsidR="006B447B" w:rsidRPr="00A417BC">
        <w:t>dragon</w:t>
      </w:r>
      <w:r w:rsidR="006B447B" w:rsidRPr="00A417BC">
        <w:t xml:space="preserve"> </w:t>
      </w:r>
      <w:r w:rsidRPr="00A417BC">
        <w:t xml:space="preserve">ke atas (koordinat y akan berkurang 1), sedangkan </w:t>
      </w:r>
      <w:proofErr w:type="spellStart"/>
      <w:r w:rsidRPr="00A417BC">
        <w:t>moveDown</w:t>
      </w:r>
      <w:proofErr w:type="spellEnd"/>
      <w:r w:rsidRPr="00A417BC">
        <w:t xml:space="preserve">() untuk bergerak ke bawah (koordinat y akan bertambah </w:t>
      </w:r>
      <w:r w:rsidRPr="00A417BC">
        <w:lastRenderedPageBreak/>
        <w:t xml:space="preserve">1). Perlu diperhatikan bahwa koordinat y tidak boleh lebih kecil dari 0 atau lebih besar dari nilai </w:t>
      </w:r>
      <w:proofErr w:type="spellStart"/>
      <w:r w:rsidRPr="00A417BC">
        <w:t>height</w:t>
      </w:r>
      <w:bookmarkEnd w:id="1"/>
      <w:proofErr w:type="spellEnd"/>
      <w:r w:rsidR="00F409FC" w:rsidRPr="00A417BC">
        <w:t xml:space="preserve">. Jika koordinat y &lt; 0 atau y &gt; </w:t>
      </w:r>
      <w:proofErr w:type="spellStart"/>
      <w:r w:rsidR="00F409FC" w:rsidRPr="00A417BC">
        <w:t>height</w:t>
      </w:r>
      <w:proofErr w:type="spellEnd"/>
      <w:r w:rsidR="00F409FC" w:rsidRPr="00A417BC">
        <w:t xml:space="preserve"> maka panggil </w:t>
      </w:r>
      <w:proofErr w:type="spellStart"/>
      <w:r w:rsidR="00F409FC" w:rsidRPr="00A417BC">
        <w:t>method</w:t>
      </w:r>
      <w:proofErr w:type="spellEnd"/>
      <w:r w:rsidR="00F409FC" w:rsidRPr="00A417BC">
        <w:t xml:space="preserve"> </w:t>
      </w:r>
      <w:proofErr w:type="spellStart"/>
      <w:r w:rsidR="00F409FC" w:rsidRPr="00A417BC">
        <w:rPr>
          <w:b/>
          <w:bCs/>
        </w:rPr>
        <w:t>detectCollision</w:t>
      </w:r>
      <w:proofErr w:type="spellEnd"/>
      <w:r w:rsidR="00F409FC" w:rsidRPr="00A417BC">
        <w:rPr>
          <w:b/>
          <w:bCs/>
        </w:rPr>
        <w:t>()</w:t>
      </w:r>
    </w:p>
    <w:p w14:paraId="55A60816" w14:textId="7BCF5302" w:rsidR="00BE0A6B" w:rsidRPr="00F231FF" w:rsidRDefault="00F231FF" w:rsidP="00A417BC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proofErr w:type="spellStart"/>
      <w:r w:rsidRPr="00A417BC">
        <w:t>Method</w:t>
      </w:r>
      <w:proofErr w:type="spellEnd"/>
      <w:r w:rsidRPr="00A417BC">
        <w:t xml:space="preserve"> </w:t>
      </w:r>
      <w:proofErr w:type="spellStart"/>
      <w:r w:rsidRPr="00A417BC">
        <w:rPr>
          <w:b/>
          <w:bCs/>
        </w:rPr>
        <w:t>detectCollision</w:t>
      </w:r>
      <w:proofErr w:type="spellEnd"/>
      <w:r w:rsidRPr="00A417BC">
        <w:rPr>
          <w:b/>
          <w:bCs/>
        </w:rPr>
        <w:t>()</w:t>
      </w:r>
      <w:r w:rsidRPr="00A417BC">
        <w:t xml:space="preserve"> akan mencetak pesan “</w:t>
      </w:r>
      <w:proofErr w:type="spellStart"/>
      <w:r w:rsidRPr="00A417BC">
        <w:t>Game</w:t>
      </w:r>
      <w:proofErr w:type="spellEnd"/>
      <w:r w:rsidRPr="00A417BC">
        <w:t xml:space="preserve"> Over” apabila </w:t>
      </w:r>
      <w:r w:rsidR="006B447B" w:rsidRPr="00A417BC">
        <w:t>dragon</w:t>
      </w:r>
      <w:r w:rsidR="006B447B" w:rsidRPr="00A417BC">
        <w:t xml:space="preserve"> </w:t>
      </w:r>
      <w:r w:rsidRPr="00A417BC">
        <w:t>menyentuh ujung area permainan.</w:t>
      </w:r>
    </w:p>
    <w:sectPr w:rsidR="00BE0A6B" w:rsidRPr="00F231FF" w:rsidSect="0051450F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18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5127" w14:textId="77777777" w:rsidR="0051450F" w:rsidRPr="00A417BC" w:rsidRDefault="0051450F" w:rsidP="001052EC">
      <w:pPr>
        <w:spacing w:line="240" w:lineRule="auto"/>
      </w:pPr>
      <w:r w:rsidRPr="00A417BC">
        <w:separator/>
      </w:r>
    </w:p>
  </w:endnote>
  <w:endnote w:type="continuationSeparator" w:id="0">
    <w:p w14:paraId="1A8F808D" w14:textId="77777777" w:rsidR="0051450F" w:rsidRPr="00A417BC" w:rsidRDefault="0051450F" w:rsidP="001052EC">
      <w:pPr>
        <w:spacing w:line="240" w:lineRule="auto"/>
      </w:pPr>
      <w:r w:rsidRPr="00A41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6775" w14:textId="573208F8" w:rsidR="00D53A7E" w:rsidRPr="00A417BC" w:rsidRDefault="00AD5AEE">
    <w:pPr>
      <w:pStyle w:val="Footer"/>
      <w:jc w:val="right"/>
    </w:pPr>
    <w:r w:rsidRPr="00A417BC"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58EE8F0" wp14:editId="70177009">
              <wp:simplePos x="0" y="0"/>
              <wp:positionH relativeFrom="margin">
                <wp:posOffset>49237</wp:posOffset>
              </wp:positionH>
              <wp:positionV relativeFrom="paragraph">
                <wp:posOffset>-221468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9D6F29" w14:textId="165370DF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887F65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4</w:t>
                          </w:r>
                        </w:p>
                        <w:p w14:paraId="0ABE5376" w14:textId="77777777" w:rsidR="00AD5AEE" w:rsidRPr="00A417BC" w:rsidRDefault="00AD5AEE" w:rsidP="00AD5AEE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429487FF" w14:textId="77777777" w:rsidR="00AD5AEE" w:rsidRPr="00A417BC" w:rsidRDefault="00AD5AEE" w:rsidP="00AD5AE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8EE8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-17.45pt;width:27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dDgIAAPc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" stroked="f">
              <v:textbox style="mso-fit-shape-to-text:t">
                <w:txbxContent>
                  <w:p w14:paraId="389D6F29" w14:textId="165370DF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887F65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4</w:t>
                    </w:r>
                  </w:p>
                  <w:p w14:paraId="0ABE5376" w14:textId="77777777" w:rsidR="00AD5AEE" w:rsidRPr="00A417BC" w:rsidRDefault="00AD5AEE" w:rsidP="00AD5AEE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429487FF" w14:textId="77777777" w:rsidR="00AD5AEE" w:rsidRPr="00A417BC" w:rsidRDefault="00AD5AEE" w:rsidP="00AD5AEE"/>
                </w:txbxContent>
              </v:textbox>
              <w10:wrap type="through" anchorx="margin"/>
            </v:shape>
          </w:pict>
        </mc:Fallback>
      </mc:AlternateContent>
    </w:r>
    <w:r w:rsidR="008F45EA" w:rsidRPr="00A417BC">
      <mc:AlternateContent>
        <mc:Choice Requires="wps">
          <w:drawing>
            <wp:anchor distT="0" distB="0" distL="114300" distR="114300" simplePos="0" relativeHeight="251660288" behindDoc="0" locked="0" layoutInCell="1" allowOverlap="1" wp14:anchorId="505D1B69" wp14:editId="7FEF4F0D">
              <wp:simplePos x="0" y="0"/>
              <wp:positionH relativeFrom="column">
                <wp:posOffset>828675</wp:posOffset>
              </wp:positionH>
              <wp:positionV relativeFrom="paragraph">
                <wp:posOffset>9896475</wp:posOffset>
              </wp:positionV>
              <wp:extent cx="4152900" cy="514350"/>
              <wp:effectExtent l="0" t="0" r="19050" b="1905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6D14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2021-2022</w:t>
                          </w:r>
                        </w:p>
                        <w:p w14:paraId="70615089" w14:textId="77777777" w:rsidR="008F45EA" w:rsidRPr="00A417BC" w:rsidRDefault="008F45EA" w:rsidP="008F45E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5D1B69" id="Text Box 11" o:spid="_x0000_s1027" type="#_x0000_t202" style="position:absolute;left:0;text-align:left;margin-left:65.25pt;margin-top:779.25pt;width:327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" fillcolor="white [3201]" strokecolor="white [3212]" strokeweight=".5pt">
              <v:path arrowok="t"/>
              <v:textbox>
                <w:txbxContent>
                  <w:p w14:paraId="112C6D14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2021-2022</w:t>
                    </w:r>
                  </w:p>
                  <w:p w14:paraId="70615089" w14:textId="77777777" w:rsidR="008F45EA" w:rsidRPr="00A417BC" w:rsidRDefault="008F45EA" w:rsidP="008F45EA">
                    <w:pPr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  <w:sdt>
      <w:sdtPr>
        <w:id w:val="-1562252158"/>
        <w:docPartObj>
          <w:docPartGallery w:val="Page Numbers (Bottom of Page)"/>
          <w:docPartUnique/>
        </w:docPartObj>
      </w:sdtPr>
      <w:sdtContent>
        <w:r w:rsidR="00D53A7E" w:rsidRPr="00A417BC">
          <w:fldChar w:fldCharType="begin"/>
        </w:r>
        <w:r w:rsidR="00D53A7E" w:rsidRPr="00A417BC">
          <w:instrText xml:space="preserve"> PAGE   \* MERGEFORMAT </w:instrText>
        </w:r>
        <w:r w:rsidR="00D53A7E" w:rsidRPr="00A417BC">
          <w:fldChar w:fldCharType="separate"/>
        </w:r>
        <w:r w:rsidR="00D53A7E" w:rsidRPr="00A417BC">
          <w:t>2</w:t>
        </w:r>
        <w:r w:rsidR="00D53A7E" w:rsidRPr="00A417B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C0DD" w14:textId="3DAAB168" w:rsidR="00067EFD" w:rsidRPr="00A417BC" w:rsidRDefault="00067EFD">
    <w:pPr>
      <w:pStyle w:val="Footer"/>
      <w:jc w:val="right"/>
    </w:pPr>
    <w:r w:rsidRPr="00A417BC"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EC0F267" wp14:editId="2ACD83A9">
              <wp:simplePos x="0" y="0"/>
              <wp:positionH relativeFrom="margin">
                <wp:posOffset>-66675</wp:posOffset>
              </wp:positionH>
              <wp:positionV relativeFrom="paragraph">
                <wp:posOffset>11430</wp:posOffset>
              </wp:positionV>
              <wp:extent cx="3514725" cy="1404620"/>
              <wp:effectExtent l="0" t="0" r="9525" b="0"/>
              <wp:wrapThrough wrapText="bothSides">
                <wp:wrapPolygon edited="0">
                  <wp:start x="0" y="0"/>
                  <wp:lineTo x="0" y="21073"/>
                  <wp:lineTo x="21541" y="21073"/>
                  <wp:lineTo x="21541" y="0"/>
                  <wp:lineTo x="0" y="0"/>
                </wp:wrapPolygon>
              </wp:wrapThrough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84836" w14:textId="2C2041FD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Tim Ajar Algoritma dan Struktur Data 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2</w:t>
                          </w: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-202</w:t>
                          </w:r>
                          <w:r w:rsidR="006F15E0"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3</w:t>
                          </w:r>
                        </w:p>
                        <w:p w14:paraId="63671DA6" w14:textId="77777777" w:rsidR="00067EFD" w:rsidRPr="00A417BC" w:rsidRDefault="00067EFD" w:rsidP="00067EFD">
                          <w:pPr>
                            <w:ind w:firstLine="0"/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</w:pPr>
                          <w:r w:rsidRPr="00A417BC">
                            <w:rPr>
                              <w:rFonts w:ascii="Bahnschrift SemiBold SemiConden" w:hAnsi="Bahnschrift SemiBold SemiConden"/>
                              <w:color w:val="0070C0"/>
                              <w:szCs w:val="24"/>
                            </w:rPr>
                            <w:t>Jurusan Teknologi Informasi-Politeknik Negeri Malang</w:t>
                          </w:r>
                        </w:p>
                        <w:p w14:paraId="7F5425AB" w14:textId="170D46E2" w:rsidR="00067EFD" w:rsidRPr="00A417BC" w:rsidRDefault="00067E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C0F2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.25pt;margin-top:.9pt;width:27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" stroked="f">
              <v:textbox style="mso-fit-shape-to-text:t">
                <w:txbxContent>
                  <w:p w14:paraId="4B284836" w14:textId="2C2041FD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Tim Ajar Algoritma dan Struktur Data 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2</w:t>
                    </w: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-202</w:t>
                    </w:r>
                    <w:r w:rsidR="006F15E0"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3</w:t>
                    </w:r>
                  </w:p>
                  <w:p w14:paraId="63671DA6" w14:textId="77777777" w:rsidR="00067EFD" w:rsidRPr="00A417BC" w:rsidRDefault="00067EFD" w:rsidP="00067EFD">
                    <w:pPr>
                      <w:ind w:firstLine="0"/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</w:pPr>
                    <w:r w:rsidRPr="00A417BC">
                      <w:rPr>
                        <w:rFonts w:ascii="Bahnschrift SemiBold SemiConden" w:hAnsi="Bahnschrift SemiBold SemiConden"/>
                        <w:color w:val="0070C0"/>
                        <w:szCs w:val="24"/>
                      </w:rPr>
                      <w:t>Jurusan Teknologi Informasi-Politeknik Negeri Malang</w:t>
                    </w:r>
                  </w:p>
                  <w:p w14:paraId="7F5425AB" w14:textId="170D46E2" w:rsidR="00067EFD" w:rsidRPr="00A417BC" w:rsidRDefault="00067EFD"/>
                </w:txbxContent>
              </v:textbox>
              <w10:wrap type="through" anchorx="margin"/>
            </v:shape>
          </w:pict>
        </mc:Fallback>
      </mc:AlternateContent>
    </w:r>
    <w:sdt>
      <w:sdtPr>
        <w:id w:val="-2095690104"/>
        <w:docPartObj>
          <w:docPartGallery w:val="Page Numbers (Bottom of Page)"/>
          <w:docPartUnique/>
        </w:docPartObj>
      </w:sdtPr>
      <w:sdtContent>
        <w:r w:rsidRPr="00A417BC">
          <w:fldChar w:fldCharType="begin"/>
        </w:r>
        <w:r w:rsidRPr="00A417BC">
          <w:instrText xml:space="preserve"> PAGE   \* MERGEFORMAT </w:instrText>
        </w:r>
        <w:r w:rsidRPr="00A417BC">
          <w:fldChar w:fldCharType="separate"/>
        </w:r>
        <w:r w:rsidRPr="00A417BC">
          <w:t>2</w:t>
        </w:r>
        <w:r w:rsidRPr="00A417BC">
          <w:fldChar w:fldCharType="end"/>
        </w:r>
      </w:sdtContent>
    </w:sdt>
  </w:p>
  <w:p w14:paraId="0769D193" w14:textId="67A19A56" w:rsidR="0068791F" w:rsidRPr="00A417BC" w:rsidRDefault="00687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8452" w14:textId="77777777" w:rsidR="0051450F" w:rsidRPr="00A417BC" w:rsidRDefault="0051450F" w:rsidP="001052EC">
      <w:pPr>
        <w:spacing w:line="240" w:lineRule="auto"/>
      </w:pPr>
      <w:r w:rsidRPr="00A417BC">
        <w:separator/>
      </w:r>
    </w:p>
  </w:footnote>
  <w:footnote w:type="continuationSeparator" w:id="0">
    <w:p w14:paraId="0C393B76" w14:textId="77777777" w:rsidR="0051450F" w:rsidRPr="00A417BC" w:rsidRDefault="0051450F" w:rsidP="001052EC">
      <w:pPr>
        <w:spacing w:line="240" w:lineRule="auto"/>
      </w:pPr>
      <w:r w:rsidRPr="00A417B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5107" w14:textId="4EEC2258" w:rsidR="00D53A7E" w:rsidRPr="00A417BC" w:rsidRDefault="00D53A7E" w:rsidP="00D53A7E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F7A68F6" wp14:editId="7619830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7" name="Picture 2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mc:AlternateContent>
        <mc:Choice Requires="wps">
          <w:drawing>
            <wp:anchor distT="0" distB="0" distL="114300" distR="114300" simplePos="0" relativeHeight="251658240" behindDoc="0" locked="0" layoutInCell="1" allowOverlap="1" wp14:anchorId="0AA1238B" wp14:editId="49F7A3A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4481E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887F65" w:rsidRPr="00A417BC">
      <w:rPr>
        <w:rFonts w:ascii="Bahnschrift SemiBold SemiConden" w:hAnsi="Bahnschrift SemiBold SemiConden"/>
        <w:color w:val="0070C0"/>
        <w:szCs w:val="24"/>
      </w:rPr>
      <w:t>3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887F65" w:rsidRPr="00A417BC">
      <w:rPr>
        <w:rFonts w:ascii="Bahnschrift SemiBold SemiConden" w:hAnsi="Bahnschrift SemiBold SemiConden"/>
        <w:color w:val="0070C0"/>
        <w:szCs w:val="24"/>
      </w:rPr>
      <w:t>4</w:t>
    </w:r>
  </w:p>
  <w:p w14:paraId="5DA80AF4" w14:textId="77777777" w:rsidR="00D53A7E" w:rsidRPr="00A417BC" w:rsidRDefault="00D53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D36" w14:textId="468DB94A" w:rsidR="00067EFD" w:rsidRPr="00A417BC" w:rsidRDefault="00067EFD" w:rsidP="00067EFD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A417BC">
      <w:rPr>
        <w:rFonts w:ascii="Bahnschrift SemiBold SemiConden" w:hAnsi="Bahnschrift SemiBold SemiConden"/>
        <w:color w:val="0070C0"/>
        <w:sz w:val="24"/>
        <w:szCs w:val="24"/>
      </w:rPr>
      <w:drawing>
        <wp:anchor distT="0" distB="0" distL="114300" distR="114300" simplePos="0" relativeHeight="251664384" behindDoc="0" locked="0" layoutInCell="1" allowOverlap="1" wp14:anchorId="26470A31" wp14:editId="0E5ED105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8" name="Picture 2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17BC">
      <mc:AlternateContent>
        <mc:Choice Requires="wps">
          <w:drawing>
            <wp:anchor distT="0" distB="0" distL="114300" distR="114300" simplePos="0" relativeHeight="251665408" behindDoc="0" locked="0" layoutInCell="1" allowOverlap="1" wp14:anchorId="318836B5" wp14:editId="6F68ADD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A1C6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r w:rsidRPr="00A417BC">
      <w:rPr>
        <w:rFonts w:ascii="Bahnschrift SemiBold SemiConden" w:hAnsi="Bahnschrift SemiBold SemiConden"/>
        <w:color w:val="0070C0"/>
        <w:szCs w:val="24"/>
      </w:rPr>
      <w:t>Algoritma dan Struktur Data 202</w:t>
    </w:r>
    <w:r w:rsidR="006F15E0" w:rsidRPr="00A417BC">
      <w:rPr>
        <w:rFonts w:ascii="Bahnschrift SemiBold SemiConden" w:hAnsi="Bahnschrift SemiBold SemiConden"/>
        <w:color w:val="0070C0"/>
        <w:szCs w:val="24"/>
      </w:rPr>
      <w:t>2</w:t>
    </w:r>
    <w:r w:rsidRPr="00A417BC">
      <w:rPr>
        <w:rFonts w:ascii="Bahnschrift SemiBold SemiConden" w:hAnsi="Bahnschrift SemiBold SemiConden"/>
        <w:color w:val="0070C0"/>
        <w:szCs w:val="24"/>
      </w:rPr>
      <w:t>-202</w:t>
    </w:r>
    <w:r w:rsidR="006F15E0" w:rsidRPr="00A417BC">
      <w:rPr>
        <w:rFonts w:ascii="Bahnschrift SemiBold SemiConden" w:hAnsi="Bahnschrift SemiBold SemiConden"/>
        <w:color w:val="0070C0"/>
        <w:szCs w:val="24"/>
      </w:rPr>
      <w:t>3</w:t>
    </w:r>
  </w:p>
  <w:p w14:paraId="259A8937" w14:textId="77777777" w:rsidR="00067EFD" w:rsidRPr="00A417BC" w:rsidRDefault="00067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A925E1"/>
    <w:multiLevelType w:val="hybridMultilevel"/>
    <w:tmpl w:val="5838D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6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7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3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C565AB"/>
    <w:multiLevelType w:val="hybridMultilevel"/>
    <w:tmpl w:val="DB469D66"/>
    <w:lvl w:ilvl="0" w:tplc="B2D897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2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7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8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5380964">
    <w:abstractNumId w:val="76"/>
  </w:num>
  <w:num w:numId="2" w16cid:durableId="1485506048">
    <w:abstractNumId w:val="71"/>
  </w:num>
  <w:num w:numId="3" w16cid:durableId="1501240711">
    <w:abstractNumId w:val="22"/>
  </w:num>
  <w:num w:numId="4" w16cid:durableId="2011832720">
    <w:abstractNumId w:val="69"/>
  </w:num>
  <w:num w:numId="5" w16cid:durableId="674065818">
    <w:abstractNumId w:val="54"/>
  </w:num>
  <w:num w:numId="6" w16cid:durableId="1319848149">
    <w:abstractNumId w:val="15"/>
  </w:num>
  <w:num w:numId="7" w16cid:durableId="1222401261">
    <w:abstractNumId w:val="12"/>
  </w:num>
  <w:num w:numId="8" w16cid:durableId="166680938">
    <w:abstractNumId w:val="27"/>
  </w:num>
  <w:num w:numId="9" w16cid:durableId="255284756">
    <w:abstractNumId w:val="31"/>
  </w:num>
  <w:num w:numId="10" w16cid:durableId="1835799309">
    <w:abstractNumId w:val="55"/>
  </w:num>
  <w:num w:numId="11" w16cid:durableId="1461460853">
    <w:abstractNumId w:val="51"/>
  </w:num>
  <w:num w:numId="12" w16cid:durableId="879904227">
    <w:abstractNumId w:val="79"/>
  </w:num>
  <w:num w:numId="13" w16cid:durableId="396322205">
    <w:abstractNumId w:val="47"/>
  </w:num>
  <w:num w:numId="14" w16cid:durableId="509832447">
    <w:abstractNumId w:val="61"/>
  </w:num>
  <w:num w:numId="15" w16cid:durableId="1067845610">
    <w:abstractNumId w:val="7"/>
  </w:num>
  <w:num w:numId="16" w16cid:durableId="687567395">
    <w:abstractNumId w:val="73"/>
  </w:num>
  <w:num w:numId="17" w16cid:durableId="2031641450">
    <w:abstractNumId w:val="42"/>
  </w:num>
  <w:num w:numId="18" w16cid:durableId="656766585">
    <w:abstractNumId w:val="33"/>
  </w:num>
  <w:num w:numId="19" w16cid:durableId="649672448">
    <w:abstractNumId w:val="70"/>
  </w:num>
  <w:num w:numId="20" w16cid:durableId="2060593138">
    <w:abstractNumId w:val="62"/>
  </w:num>
  <w:num w:numId="21" w16cid:durableId="1307470651">
    <w:abstractNumId w:val="17"/>
  </w:num>
  <w:num w:numId="22" w16cid:durableId="96411541">
    <w:abstractNumId w:val="68"/>
  </w:num>
  <w:num w:numId="23" w16cid:durableId="1570842958">
    <w:abstractNumId w:val="78"/>
  </w:num>
  <w:num w:numId="24" w16cid:durableId="353846702">
    <w:abstractNumId w:val="26"/>
  </w:num>
  <w:num w:numId="25" w16cid:durableId="1646855366">
    <w:abstractNumId w:val="23"/>
  </w:num>
  <w:num w:numId="26" w16cid:durableId="1310554881">
    <w:abstractNumId w:val="36"/>
  </w:num>
  <w:num w:numId="27" w16cid:durableId="1686132801">
    <w:abstractNumId w:val="38"/>
  </w:num>
  <w:num w:numId="28" w16cid:durableId="676349780">
    <w:abstractNumId w:val="64"/>
  </w:num>
  <w:num w:numId="29" w16cid:durableId="528223234">
    <w:abstractNumId w:val="5"/>
  </w:num>
  <w:num w:numId="30" w16cid:durableId="960917833">
    <w:abstractNumId w:val="1"/>
  </w:num>
  <w:num w:numId="31" w16cid:durableId="1112362719">
    <w:abstractNumId w:val="58"/>
  </w:num>
  <w:num w:numId="32" w16cid:durableId="996688085">
    <w:abstractNumId w:val="24"/>
  </w:num>
  <w:num w:numId="33" w16cid:durableId="1177427833">
    <w:abstractNumId w:val="81"/>
  </w:num>
  <w:num w:numId="34" w16cid:durableId="1613173016">
    <w:abstractNumId w:val="63"/>
  </w:num>
  <w:num w:numId="35" w16cid:durableId="1220049759">
    <w:abstractNumId w:val="75"/>
  </w:num>
  <w:num w:numId="36" w16cid:durableId="932276606">
    <w:abstractNumId w:val="6"/>
  </w:num>
  <w:num w:numId="37" w16cid:durableId="2143229049">
    <w:abstractNumId w:val="59"/>
  </w:num>
  <w:num w:numId="38" w16cid:durableId="670792693">
    <w:abstractNumId w:val="18"/>
  </w:num>
  <w:num w:numId="39" w16cid:durableId="374161359">
    <w:abstractNumId w:val="67"/>
  </w:num>
  <w:num w:numId="40" w16cid:durableId="1731225646">
    <w:abstractNumId w:val="53"/>
  </w:num>
  <w:num w:numId="41" w16cid:durableId="613291441">
    <w:abstractNumId w:val="28"/>
  </w:num>
  <w:num w:numId="42" w16cid:durableId="335310571">
    <w:abstractNumId w:val="49"/>
  </w:num>
  <w:num w:numId="43" w16cid:durableId="1535844987">
    <w:abstractNumId w:val="50"/>
  </w:num>
  <w:num w:numId="44" w16cid:durableId="1240560567">
    <w:abstractNumId w:val="44"/>
  </w:num>
  <w:num w:numId="45" w16cid:durableId="766928443">
    <w:abstractNumId w:val="0"/>
  </w:num>
  <w:num w:numId="46" w16cid:durableId="813644922">
    <w:abstractNumId w:val="9"/>
  </w:num>
  <w:num w:numId="47" w16cid:durableId="854420157">
    <w:abstractNumId w:val="16"/>
  </w:num>
  <w:num w:numId="48" w16cid:durableId="1248033312">
    <w:abstractNumId w:val="14"/>
  </w:num>
  <w:num w:numId="49" w16cid:durableId="1141310966">
    <w:abstractNumId w:val="48"/>
  </w:num>
  <w:num w:numId="50" w16cid:durableId="1528907068">
    <w:abstractNumId w:val="52"/>
  </w:num>
  <w:num w:numId="51" w16cid:durableId="1091968914">
    <w:abstractNumId w:val="30"/>
  </w:num>
  <w:num w:numId="52" w16cid:durableId="1510408997">
    <w:abstractNumId w:val="65"/>
  </w:num>
  <w:num w:numId="53" w16cid:durableId="1743332318">
    <w:abstractNumId w:val="21"/>
  </w:num>
  <w:num w:numId="54" w16cid:durableId="1555313548">
    <w:abstractNumId w:val="8"/>
  </w:num>
  <w:num w:numId="55" w16cid:durableId="2056000276">
    <w:abstractNumId w:val="60"/>
  </w:num>
  <w:num w:numId="56" w16cid:durableId="1325276601">
    <w:abstractNumId w:val="77"/>
  </w:num>
  <w:num w:numId="57" w16cid:durableId="1173572494">
    <w:abstractNumId w:val="56"/>
  </w:num>
  <w:num w:numId="58" w16cid:durableId="1685668539">
    <w:abstractNumId w:val="20"/>
  </w:num>
  <w:num w:numId="59" w16cid:durableId="91359854">
    <w:abstractNumId w:val="46"/>
  </w:num>
  <w:num w:numId="60" w16cid:durableId="237903936">
    <w:abstractNumId w:val="29"/>
  </w:num>
  <w:num w:numId="61" w16cid:durableId="1786652231">
    <w:abstractNumId w:val="34"/>
  </w:num>
  <w:num w:numId="62" w16cid:durableId="85002422">
    <w:abstractNumId w:val="3"/>
  </w:num>
  <w:num w:numId="63" w16cid:durableId="799685655">
    <w:abstractNumId w:val="37"/>
  </w:num>
  <w:num w:numId="64" w16cid:durableId="1999111282">
    <w:abstractNumId w:val="13"/>
  </w:num>
  <w:num w:numId="65" w16cid:durableId="717242582">
    <w:abstractNumId w:val="11"/>
  </w:num>
  <w:num w:numId="66" w16cid:durableId="1474756694">
    <w:abstractNumId w:val="2"/>
  </w:num>
  <w:num w:numId="67" w16cid:durableId="991103410">
    <w:abstractNumId w:val="57"/>
  </w:num>
  <w:num w:numId="68" w16cid:durableId="895823564">
    <w:abstractNumId w:val="66"/>
  </w:num>
  <w:num w:numId="69" w16cid:durableId="230039941">
    <w:abstractNumId w:val="25"/>
  </w:num>
  <w:num w:numId="70" w16cid:durableId="606159916">
    <w:abstractNumId w:val="39"/>
  </w:num>
  <w:num w:numId="71" w16cid:durableId="823274813">
    <w:abstractNumId w:val="32"/>
  </w:num>
  <w:num w:numId="72" w16cid:durableId="1256405374">
    <w:abstractNumId w:val="19"/>
  </w:num>
  <w:num w:numId="73" w16cid:durableId="83918162">
    <w:abstractNumId w:val="72"/>
  </w:num>
  <w:num w:numId="74" w16cid:durableId="1189029911">
    <w:abstractNumId w:val="40"/>
  </w:num>
  <w:num w:numId="75" w16cid:durableId="781459185">
    <w:abstractNumId w:val="45"/>
  </w:num>
  <w:num w:numId="76" w16cid:durableId="327903986">
    <w:abstractNumId w:val="74"/>
  </w:num>
  <w:num w:numId="77" w16cid:durableId="1326207935">
    <w:abstractNumId w:val="10"/>
  </w:num>
  <w:num w:numId="78" w16cid:durableId="359204806">
    <w:abstractNumId w:val="80"/>
  </w:num>
  <w:num w:numId="79" w16cid:durableId="1797987306">
    <w:abstractNumId w:val="43"/>
  </w:num>
  <w:num w:numId="80" w16cid:durableId="16778417">
    <w:abstractNumId w:val="4"/>
  </w:num>
  <w:num w:numId="81" w16cid:durableId="600139226">
    <w:abstractNumId w:val="35"/>
  </w:num>
  <w:num w:numId="82" w16cid:durableId="1961918279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276DB"/>
    <w:rsid w:val="0004203A"/>
    <w:rsid w:val="00056CED"/>
    <w:rsid w:val="00065A6C"/>
    <w:rsid w:val="00067EFD"/>
    <w:rsid w:val="00087D31"/>
    <w:rsid w:val="00091CEF"/>
    <w:rsid w:val="00093E65"/>
    <w:rsid w:val="000A173D"/>
    <w:rsid w:val="000A6522"/>
    <w:rsid w:val="000C2CC3"/>
    <w:rsid w:val="000C60E1"/>
    <w:rsid w:val="000D6526"/>
    <w:rsid w:val="000F0248"/>
    <w:rsid w:val="000F5194"/>
    <w:rsid w:val="001004BB"/>
    <w:rsid w:val="00102E01"/>
    <w:rsid w:val="00104CDD"/>
    <w:rsid w:val="001052EC"/>
    <w:rsid w:val="00106BCD"/>
    <w:rsid w:val="00111684"/>
    <w:rsid w:val="00113535"/>
    <w:rsid w:val="0013023A"/>
    <w:rsid w:val="0013662E"/>
    <w:rsid w:val="00173920"/>
    <w:rsid w:val="00176640"/>
    <w:rsid w:val="0018384C"/>
    <w:rsid w:val="00195484"/>
    <w:rsid w:val="001B67E4"/>
    <w:rsid w:val="001C28AA"/>
    <w:rsid w:val="001E0730"/>
    <w:rsid w:val="001E4760"/>
    <w:rsid w:val="001E6A4A"/>
    <w:rsid w:val="001F5D84"/>
    <w:rsid w:val="001F72F1"/>
    <w:rsid w:val="002156CA"/>
    <w:rsid w:val="00226D92"/>
    <w:rsid w:val="00227EA6"/>
    <w:rsid w:val="002320D5"/>
    <w:rsid w:val="00263712"/>
    <w:rsid w:val="00265182"/>
    <w:rsid w:val="00272F3A"/>
    <w:rsid w:val="00281263"/>
    <w:rsid w:val="002952F4"/>
    <w:rsid w:val="00295ED5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44D5"/>
    <w:rsid w:val="002E52E3"/>
    <w:rsid w:val="002E5594"/>
    <w:rsid w:val="002E6F36"/>
    <w:rsid w:val="002F15F4"/>
    <w:rsid w:val="002F3A9D"/>
    <w:rsid w:val="002F3F79"/>
    <w:rsid w:val="0030707F"/>
    <w:rsid w:val="00350712"/>
    <w:rsid w:val="00373B3A"/>
    <w:rsid w:val="0037517F"/>
    <w:rsid w:val="003870C2"/>
    <w:rsid w:val="003908DB"/>
    <w:rsid w:val="003B0EB3"/>
    <w:rsid w:val="003C3288"/>
    <w:rsid w:val="003C5115"/>
    <w:rsid w:val="003F4943"/>
    <w:rsid w:val="004144FC"/>
    <w:rsid w:val="00461171"/>
    <w:rsid w:val="00467088"/>
    <w:rsid w:val="00482651"/>
    <w:rsid w:val="0049183F"/>
    <w:rsid w:val="00497FE6"/>
    <w:rsid w:val="004A4AE1"/>
    <w:rsid w:val="004A5376"/>
    <w:rsid w:val="004B5D7E"/>
    <w:rsid w:val="004D6D99"/>
    <w:rsid w:val="004E2265"/>
    <w:rsid w:val="004F2E9F"/>
    <w:rsid w:val="004F5A9D"/>
    <w:rsid w:val="00503EE5"/>
    <w:rsid w:val="005117F1"/>
    <w:rsid w:val="005130C4"/>
    <w:rsid w:val="0051450F"/>
    <w:rsid w:val="005170E3"/>
    <w:rsid w:val="00521F1A"/>
    <w:rsid w:val="005343FF"/>
    <w:rsid w:val="00541271"/>
    <w:rsid w:val="00541E5B"/>
    <w:rsid w:val="00542930"/>
    <w:rsid w:val="00542E9C"/>
    <w:rsid w:val="005520DC"/>
    <w:rsid w:val="00564A88"/>
    <w:rsid w:val="00564A95"/>
    <w:rsid w:val="005733C5"/>
    <w:rsid w:val="0057437A"/>
    <w:rsid w:val="0057587D"/>
    <w:rsid w:val="00575D13"/>
    <w:rsid w:val="0058423A"/>
    <w:rsid w:val="00587DD0"/>
    <w:rsid w:val="00590370"/>
    <w:rsid w:val="00594E25"/>
    <w:rsid w:val="005A7753"/>
    <w:rsid w:val="005D338F"/>
    <w:rsid w:val="005D53E2"/>
    <w:rsid w:val="005E700B"/>
    <w:rsid w:val="005E790F"/>
    <w:rsid w:val="0060596F"/>
    <w:rsid w:val="0060619C"/>
    <w:rsid w:val="006062B9"/>
    <w:rsid w:val="006063FC"/>
    <w:rsid w:val="00613054"/>
    <w:rsid w:val="006163F6"/>
    <w:rsid w:val="00633D5D"/>
    <w:rsid w:val="00640591"/>
    <w:rsid w:val="00654955"/>
    <w:rsid w:val="0066535A"/>
    <w:rsid w:val="00671B7B"/>
    <w:rsid w:val="0067472C"/>
    <w:rsid w:val="006814AC"/>
    <w:rsid w:val="006819C9"/>
    <w:rsid w:val="00684F18"/>
    <w:rsid w:val="0068791F"/>
    <w:rsid w:val="00690D99"/>
    <w:rsid w:val="006A4186"/>
    <w:rsid w:val="006B447B"/>
    <w:rsid w:val="006C03DD"/>
    <w:rsid w:val="006C7222"/>
    <w:rsid w:val="006D318B"/>
    <w:rsid w:val="006E106F"/>
    <w:rsid w:val="006F15E0"/>
    <w:rsid w:val="006F23D2"/>
    <w:rsid w:val="006F6808"/>
    <w:rsid w:val="007205C0"/>
    <w:rsid w:val="00726350"/>
    <w:rsid w:val="00726C9B"/>
    <w:rsid w:val="00741CFA"/>
    <w:rsid w:val="007539CC"/>
    <w:rsid w:val="00760970"/>
    <w:rsid w:val="007711D6"/>
    <w:rsid w:val="007818C2"/>
    <w:rsid w:val="00785DF8"/>
    <w:rsid w:val="00790F01"/>
    <w:rsid w:val="007A137B"/>
    <w:rsid w:val="007A3E7B"/>
    <w:rsid w:val="007B2053"/>
    <w:rsid w:val="007B4E1F"/>
    <w:rsid w:val="007B7C1C"/>
    <w:rsid w:val="007C2C74"/>
    <w:rsid w:val="007C53B9"/>
    <w:rsid w:val="007D0F8A"/>
    <w:rsid w:val="007D6C3B"/>
    <w:rsid w:val="007F3A62"/>
    <w:rsid w:val="007F5024"/>
    <w:rsid w:val="00826E5D"/>
    <w:rsid w:val="0083580B"/>
    <w:rsid w:val="00843A90"/>
    <w:rsid w:val="00845962"/>
    <w:rsid w:val="00851D6D"/>
    <w:rsid w:val="0085251E"/>
    <w:rsid w:val="00867107"/>
    <w:rsid w:val="00873BC6"/>
    <w:rsid w:val="00874E0D"/>
    <w:rsid w:val="00876A61"/>
    <w:rsid w:val="008830FB"/>
    <w:rsid w:val="00887F65"/>
    <w:rsid w:val="00893D6D"/>
    <w:rsid w:val="00894DDE"/>
    <w:rsid w:val="00894F69"/>
    <w:rsid w:val="008A41BD"/>
    <w:rsid w:val="008A6FB4"/>
    <w:rsid w:val="008B1B56"/>
    <w:rsid w:val="008B1E33"/>
    <w:rsid w:val="008C1871"/>
    <w:rsid w:val="008C3B18"/>
    <w:rsid w:val="008D0324"/>
    <w:rsid w:val="008D320D"/>
    <w:rsid w:val="008F1CE9"/>
    <w:rsid w:val="008F45EA"/>
    <w:rsid w:val="009146CC"/>
    <w:rsid w:val="00914ED9"/>
    <w:rsid w:val="00917F89"/>
    <w:rsid w:val="00926CCA"/>
    <w:rsid w:val="00927009"/>
    <w:rsid w:val="0092784B"/>
    <w:rsid w:val="00931425"/>
    <w:rsid w:val="00933E9D"/>
    <w:rsid w:val="009601AC"/>
    <w:rsid w:val="009601D9"/>
    <w:rsid w:val="00965A4A"/>
    <w:rsid w:val="00976CED"/>
    <w:rsid w:val="0098235A"/>
    <w:rsid w:val="009A01FA"/>
    <w:rsid w:val="009C3B39"/>
    <w:rsid w:val="009C7059"/>
    <w:rsid w:val="009D08F6"/>
    <w:rsid w:val="009D4389"/>
    <w:rsid w:val="009E0465"/>
    <w:rsid w:val="009E43B8"/>
    <w:rsid w:val="009F1BCA"/>
    <w:rsid w:val="009F47A5"/>
    <w:rsid w:val="00A02EA4"/>
    <w:rsid w:val="00A272E5"/>
    <w:rsid w:val="00A27E00"/>
    <w:rsid w:val="00A376C3"/>
    <w:rsid w:val="00A417BC"/>
    <w:rsid w:val="00A4782F"/>
    <w:rsid w:val="00A52361"/>
    <w:rsid w:val="00A7222D"/>
    <w:rsid w:val="00A84274"/>
    <w:rsid w:val="00A878B1"/>
    <w:rsid w:val="00A9055A"/>
    <w:rsid w:val="00A93C2D"/>
    <w:rsid w:val="00A955D1"/>
    <w:rsid w:val="00AA0D9F"/>
    <w:rsid w:val="00AA255A"/>
    <w:rsid w:val="00AA36E4"/>
    <w:rsid w:val="00AA4064"/>
    <w:rsid w:val="00AA45F0"/>
    <w:rsid w:val="00AA7068"/>
    <w:rsid w:val="00AA7DEB"/>
    <w:rsid w:val="00AC0FFD"/>
    <w:rsid w:val="00AD5AEE"/>
    <w:rsid w:val="00AE4F55"/>
    <w:rsid w:val="00B005FD"/>
    <w:rsid w:val="00B04500"/>
    <w:rsid w:val="00B052C2"/>
    <w:rsid w:val="00B144F8"/>
    <w:rsid w:val="00B17E2D"/>
    <w:rsid w:val="00B24F4A"/>
    <w:rsid w:val="00B26B2D"/>
    <w:rsid w:val="00B32DD2"/>
    <w:rsid w:val="00B332B1"/>
    <w:rsid w:val="00B34F6B"/>
    <w:rsid w:val="00B4463D"/>
    <w:rsid w:val="00B5207B"/>
    <w:rsid w:val="00B552D7"/>
    <w:rsid w:val="00B70787"/>
    <w:rsid w:val="00B76AF4"/>
    <w:rsid w:val="00B77826"/>
    <w:rsid w:val="00B96FA9"/>
    <w:rsid w:val="00BA0E32"/>
    <w:rsid w:val="00BA35DF"/>
    <w:rsid w:val="00BA5F80"/>
    <w:rsid w:val="00BA623D"/>
    <w:rsid w:val="00BB0EDE"/>
    <w:rsid w:val="00BB7371"/>
    <w:rsid w:val="00BC427B"/>
    <w:rsid w:val="00BE0A6B"/>
    <w:rsid w:val="00C117E0"/>
    <w:rsid w:val="00C250E6"/>
    <w:rsid w:val="00C33EDC"/>
    <w:rsid w:val="00C418DE"/>
    <w:rsid w:val="00C4372D"/>
    <w:rsid w:val="00C4699F"/>
    <w:rsid w:val="00C51161"/>
    <w:rsid w:val="00C57964"/>
    <w:rsid w:val="00C60278"/>
    <w:rsid w:val="00C70B85"/>
    <w:rsid w:val="00C710B9"/>
    <w:rsid w:val="00C96DE5"/>
    <w:rsid w:val="00CA4DAA"/>
    <w:rsid w:val="00CA7415"/>
    <w:rsid w:val="00CB09B5"/>
    <w:rsid w:val="00CB2C14"/>
    <w:rsid w:val="00CB3BE2"/>
    <w:rsid w:val="00CB5BFA"/>
    <w:rsid w:val="00CB69B6"/>
    <w:rsid w:val="00CC296E"/>
    <w:rsid w:val="00CC2D61"/>
    <w:rsid w:val="00CC4E73"/>
    <w:rsid w:val="00CC63A4"/>
    <w:rsid w:val="00CD44C1"/>
    <w:rsid w:val="00CD54F8"/>
    <w:rsid w:val="00CD621C"/>
    <w:rsid w:val="00CE0E4A"/>
    <w:rsid w:val="00CE4C00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50464"/>
    <w:rsid w:val="00D53A7E"/>
    <w:rsid w:val="00D6220E"/>
    <w:rsid w:val="00D63321"/>
    <w:rsid w:val="00D86778"/>
    <w:rsid w:val="00D9047F"/>
    <w:rsid w:val="00D9738B"/>
    <w:rsid w:val="00DA0A0C"/>
    <w:rsid w:val="00DA13BE"/>
    <w:rsid w:val="00DA7EEB"/>
    <w:rsid w:val="00DB51A3"/>
    <w:rsid w:val="00DB57D7"/>
    <w:rsid w:val="00DB729C"/>
    <w:rsid w:val="00DC2233"/>
    <w:rsid w:val="00DD0DB0"/>
    <w:rsid w:val="00DD3F00"/>
    <w:rsid w:val="00DE4328"/>
    <w:rsid w:val="00E035A2"/>
    <w:rsid w:val="00E14B0C"/>
    <w:rsid w:val="00E1516D"/>
    <w:rsid w:val="00E16EBB"/>
    <w:rsid w:val="00E21012"/>
    <w:rsid w:val="00E550B6"/>
    <w:rsid w:val="00E55D35"/>
    <w:rsid w:val="00E63F9B"/>
    <w:rsid w:val="00E840D3"/>
    <w:rsid w:val="00E90AAB"/>
    <w:rsid w:val="00E945F7"/>
    <w:rsid w:val="00E961F0"/>
    <w:rsid w:val="00EB598D"/>
    <w:rsid w:val="00EC0BB2"/>
    <w:rsid w:val="00EC52BD"/>
    <w:rsid w:val="00ED09AF"/>
    <w:rsid w:val="00ED0FD6"/>
    <w:rsid w:val="00ED1B94"/>
    <w:rsid w:val="00ED4DFF"/>
    <w:rsid w:val="00ED6C5F"/>
    <w:rsid w:val="00EE4B7B"/>
    <w:rsid w:val="00EE5A7E"/>
    <w:rsid w:val="00EF0F60"/>
    <w:rsid w:val="00EF5352"/>
    <w:rsid w:val="00F00B70"/>
    <w:rsid w:val="00F13FB8"/>
    <w:rsid w:val="00F1676F"/>
    <w:rsid w:val="00F21630"/>
    <w:rsid w:val="00F231FF"/>
    <w:rsid w:val="00F251B0"/>
    <w:rsid w:val="00F275AD"/>
    <w:rsid w:val="00F33102"/>
    <w:rsid w:val="00F34F3D"/>
    <w:rsid w:val="00F363EA"/>
    <w:rsid w:val="00F3645A"/>
    <w:rsid w:val="00F409FC"/>
    <w:rsid w:val="00F52005"/>
    <w:rsid w:val="00F53DD0"/>
    <w:rsid w:val="00F54A1F"/>
    <w:rsid w:val="00F5574A"/>
    <w:rsid w:val="00F61E33"/>
    <w:rsid w:val="00F7390B"/>
    <w:rsid w:val="00F76EC5"/>
    <w:rsid w:val="00F81E70"/>
    <w:rsid w:val="00FA3C41"/>
    <w:rsid w:val="00FC745A"/>
    <w:rsid w:val="00FD18A3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96872-07FA-4DF2-9BC7-3770788B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</Template>
  <TotalTime>158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Vivi Nur Wijayaningrum</cp:lastModifiedBy>
  <cp:revision>13</cp:revision>
  <cp:lastPrinted>2021-02-14T14:24:00Z</cp:lastPrinted>
  <dcterms:created xsi:type="dcterms:W3CDTF">2023-02-18T17:47:00Z</dcterms:created>
  <dcterms:modified xsi:type="dcterms:W3CDTF">2024-02-18T11:35:00Z</dcterms:modified>
</cp:coreProperties>
</file>